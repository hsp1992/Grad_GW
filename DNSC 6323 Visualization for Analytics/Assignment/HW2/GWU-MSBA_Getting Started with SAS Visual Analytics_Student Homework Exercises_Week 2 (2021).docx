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CC261" w14:textId="77777777" w:rsidR="003D6164" w:rsidRPr="003D6164" w:rsidRDefault="00354168" w:rsidP="003D6164">
      <w:pPr>
        <w:pageBreakBefore/>
        <w:pBdr>
          <w:bottom w:val="single" w:sz="24" w:space="1" w:color="808080"/>
        </w:pBdr>
        <w:spacing w:before="480" w:after="160"/>
        <w:outlineLvl w:val="2"/>
        <w:rPr>
          <w:rFonts w:ascii="Arial" w:hAnsi="Arial"/>
          <w:b/>
          <w:color w:val="000000"/>
          <w:kern w:val="28"/>
          <w:sz w:val="28"/>
        </w:rPr>
      </w:pPr>
      <w:bookmarkStart w:id="0" w:name="_Toc522195956"/>
      <w:bookmarkStart w:id="1" w:name="_Toc523928629"/>
      <w:r>
        <w:rPr>
          <w:rFonts w:ascii="Arial" w:hAnsi="Arial"/>
          <w:b/>
          <w:color w:val="000000"/>
          <w:kern w:val="28"/>
          <w:sz w:val="28"/>
        </w:rPr>
        <w:t xml:space="preserve">Week 2 – Homework </w:t>
      </w:r>
      <w:r w:rsidR="003D6164" w:rsidRPr="003D6164">
        <w:rPr>
          <w:rFonts w:ascii="Arial" w:hAnsi="Arial"/>
          <w:b/>
          <w:color w:val="000000"/>
          <w:kern w:val="28"/>
          <w:sz w:val="28"/>
        </w:rPr>
        <w:t>Exercise</w:t>
      </w:r>
      <w:r w:rsidR="003D6164" w:rsidRPr="003D6164">
        <w:rPr>
          <w:rFonts w:ascii="Arial" w:hAnsi="Arial"/>
          <w:b/>
          <w:noProof/>
          <w:color w:val="000000"/>
          <w:kern w:val="28"/>
          <w:sz w:val="28"/>
        </w:rPr>
        <w:drawing>
          <wp:anchor distT="0" distB="0" distL="114300" distR="114300" simplePos="0" relativeHeight="251659264" behindDoc="0" locked="1" layoutInCell="1" allowOverlap="1" wp14:anchorId="299442F7" wp14:editId="37D9BB06">
            <wp:simplePos x="0" y="0"/>
            <wp:positionH relativeFrom="column">
              <wp:posOffset>0</wp:posOffset>
            </wp:positionH>
            <wp:positionV relativeFrom="paragraph">
              <wp:posOffset>0</wp:posOffset>
            </wp:positionV>
            <wp:extent cx="664845" cy="494030"/>
            <wp:effectExtent l="0" t="0" r="1905" b="1270"/>
            <wp:wrapSquare wrapText="right"/>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8">
                      <a:extLst>
                        <a:ext uri="{28A0092B-C50C-407E-A947-70E740481C1C}">
                          <a14:useLocalDpi xmlns:a14="http://schemas.microsoft.com/office/drawing/2010/main" val="0"/>
                        </a:ext>
                      </a:extLst>
                    </a:blip>
                    <a:stretch>
                      <a:fillRect/>
                    </a:stretch>
                  </pic:blipFill>
                  <pic:spPr>
                    <a:xfrm>
                      <a:off x="0" y="0"/>
                      <a:ext cx="664845" cy="494030"/>
                    </a:xfrm>
                    <a:prstGeom prst="rect">
                      <a:avLst/>
                    </a:prstGeom>
                  </pic:spPr>
                </pic:pic>
              </a:graphicData>
            </a:graphic>
          </wp:anchor>
        </w:drawing>
      </w:r>
      <w:bookmarkEnd w:id="0"/>
      <w:bookmarkEnd w:id="1"/>
      <w:r w:rsidR="007E62DE">
        <w:rPr>
          <w:rFonts w:ascii="Arial" w:hAnsi="Arial"/>
          <w:b/>
          <w:color w:val="000000"/>
          <w:kern w:val="28"/>
          <w:sz w:val="28"/>
        </w:rPr>
        <w:t xml:space="preserve"> 1</w:t>
      </w:r>
    </w:p>
    <w:p w14:paraId="54A9F1D5" w14:textId="77777777" w:rsidR="003D6164" w:rsidRPr="003D6164" w:rsidRDefault="003D6164" w:rsidP="003D6164">
      <w:pPr>
        <w:rPr>
          <w:rFonts w:ascii="Arial" w:hAnsi="Arial"/>
          <w:sz w:val="21"/>
        </w:rPr>
      </w:pPr>
    </w:p>
    <w:p w14:paraId="16AF561E" w14:textId="77777777" w:rsidR="003D6164" w:rsidRPr="003D6164" w:rsidRDefault="003D6164" w:rsidP="00363DA7">
      <w:pPr>
        <w:numPr>
          <w:ilvl w:val="0"/>
          <w:numId w:val="7"/>
        </w:numPr>
        <w:rPr>
          <w:rFonts w:ascii="Arial" w:hAnsi="Arial"/>
          <w:sz w:val="21"/>
        </w:rPr>
      </w:pPr>
      <w:r w:rsidRPr="003D6164">
        <w:rPr>
          <w:rFonts w:ascii="Arial" w:hAnsi="Arial"/>
          <w:b/>
          <w:sz w:val="21"/>
        </w:rPr>
        <w:t>Viewing a Report in the Report Viewer</w:t>
      </w:r>
    </w:p>
    <w:p w14:paraId="5F87794A" w14:textId="301FD685" w:rsidR="003D6164" w:rsidRPr="003D6164" w:rsidRDefault="003D6164" w:rsidP="00363DA7">
      <w:pPr>
        <w:numPr>
          <w:ilvl w:val="1"/>
          <w:numId w:val="7"/>
        </w:numPr>
        <w:rPr>
          <w:rFonts w:ascii="Arial" w:hAnsi="Arial"/>
          <w:sz w:val="21"/>
        </w:rPr>
      </w:pPr>
      <w:r w:rsidRPr="003D6164">
        <w:rPr>
          <w:rFonts w:ascii="Arial" w:hAnsi="Arial"/>
          <w:sz w:val="21"/>
        </w:rPr>
        <w:t xml:space="preserve">Open the browser and sign </w:t>
      </w:r>
      <w:r w:rsidR="00EB05DA" w:rsidRPr="003D6164">
        <w:rPr>
          <w:rFonts w:ascii="Arial" w:hAnsi="Arial"/>
          <w:sz w:val="21"/>
        </w:rPr>
        <w:t>into</w:t>
      </w:r>
      <w:r w:rsidRPr="003D6164">
        <w:rPr>
          <w:rFonts w:ascii="Arial" w:hAnsi="Arial"/>
          <w:sz w:val="21"/>
        </w:rPr>
        <w:t xml:space="preserve"> SAS </w:t>
      </w:r>
      <w:r w:rsidR="00EB05DA">
        <w:rPr>
          <w:rFonts w:ascii="Arial" w:hAnsi="Arial"/>
          <w:sz w:val="21"/>
        </w:rPr>
        <w:t xml:space="preserve">Viya for Learners (SAS </w:t>
      </w:r>
      <w:r w:rsidRPr="003D6164">
        <w:rPr>
          <w:rFonts w:ascii="Arial" w:hAnsi="Arial"/>
          <w:sz w:val="21"/>
        </w:rPr>
        <w:t>Drive</w:t>
      </w:r>
      <w:r w:rsidR="00EB05DA">
        <w:rPr>
          <w:rFonts w:ascii="Arial" w:hAnsi="Arial"/>
          <w:sz w:val="21"/>
        </w:rPr>
        <w:t>)</w:t>
      </w:r>
      <w:r w:rsidRPr="003D6164">
        <w:rPr>
          <w:rFonts w:ascii="Arial" w:hAnsi="Arial"/>
          <w:sz w:val="21"/>
        </w:rPr>
        <w:t xml:space="preserve"> </w:t>
      </w:r>
      <w:r w:rsidR="001C3EBE">
        <w:rPr>
          <w:rFonts w:ascii="Arial" w:hAnsi="Arial"/>
          <w:sz w:val="21"/>
        </w:rPr>
        <w:t xml:space="preserve">using your student </w:t>
      </w:r>
      <w:r w:rsidRPr="003D6164">
        <w:rPr>
          <w:rFonts w:ascii="Arial" w:hAnsi="Arial"/>
          <w:sz w:val="21"/>
        </w:rPr>
        <w:t>credentials.</w:t>
      </w:r>
    </w:p>
    <w:p w14:paraId="6B44F528" w14:textId="0A871B10" w:rsidR="003D6164" w:rsidRPr="00CD3679" w:rsidRDefault="003D6164" w:rsidP="00363DA7">
      <w:pPr>
        <w:numPr>
          <w:ilvl w:val="1"/>
          <w:numId w:val="7"/>
        </w:numPr>
        <w:rPr>
          <w:rFonts w:ascii="Arial" w:hAnsi="Arial"/>
          <w:b/>
          <w:bCs/>
          <w:sz w:val="21"/>
        </w:rPr>
      </w:pPr>
      <w:r w:rsidRPr="003D6164">
        <w:rPr>
          <w:rFonts w:ascii="Arial" w:hAnsi="Arial"/>
          <w:sz w:val="21"/>
        </w:rPr>
        <w:t xml:space="preserve">Open and interact with the </w:t>
      </w:r>
      <w:r w:rsidRPr="00EB05DA">
        <w:rPr>
          <w:rFonts w:ascii="Arial" w:hAnsi="Arial"/>
          <w:b/>
          <w:bCs/>
          <w:sz w:val="21"/>
        </w:rPr>
        <w:t>Product Report</w:t>
      </w:r>
      <w:r w:rsidRPr="003D6164">
        <w:rPr>
          <w:rFonts w:ascii="Arial" w:hAnsi="Arial"/>
          <w:sz w:val="21"/>
        </w:rPr>
        <w:t xml:space="preserve"> in the Report Viewer.</w:t>
      </w:r>
      <w:r w:rsidR="00EB05DA">
        <w:rPr>
          <w:rFonts w:ascii="Arial" w:hAnsi="Arial"/>
          <w:sz w:val="21"/>
        </w:rPr>
        <w:t xml:space="preserve"> </w:t>
      </w:r>
      <w:bookmarkStart w:id="2" w:name="_Hlk80819223"/>
      <w:r w:rsidR="00EB05DA">
        <w:rPr>
          <w:rFonts w:ascii="Arial" w:hAnsi="Arial"/>
          <w:sz w:val="21"/>
        </w:rPr>
        <w:t xml:space="preserve">You can access the report by navigating through </w:t>
      </w:r>
      <w:r w:rsidR="00EB05DA" w:rsidRPr="00CD3679">
        <w:rPr>
          <w:rFonts w:ascii="Arial" w:hAnsi="Arial"/>
          <w:b/>
          <w:bCs/>
          <w:sz w:val="21"/>
        </w:rPr>
        <w:t>SAS Content &gt; Courses &gt; YVA185 &gt; Basics</w:t>
      </w:r>
      <w:bookmarkEnd w:id="2"/>
    </w:p>
    <w:p w14:paraId="4F7DE13D" w14:textId="77777777" w:rsidR="003D6164" w:rsidRPr="003D6164" w:rsidRDefault="003D6164" w:rsidP="00363DA7">
      <w:pPr>
        <w:numPr>
          <w:ilvl w:val="1"/>
          <w:numId w:val="7"/>
        </w:numPr>
        <w:rPr>
          <w:rFonts w:ascii="Arial" w:hAnsi="Arial"/>
          <w:sz w:val="21"/>
        </w:rPr>
      </w:pPr>
      <w:r w:rsidRPr="003D6164">
        <w:rPr>
          <w:rFonts w:ascii="Arial" w:hAnsi="Arial"/>
          <w:sz w:val="21"/>
        </w:rPr>
        <w:t>View the Product Analysis page.</w:t>
      </w:r>
    </w:p>
    <w:p w14:paraId="2B36B59B" w14:textId="77777777" w:rsidR="003D6164" w:rsidRPr="003D6164" w:rsidRDefault="003D6164" w:rsidP="00363DA7">
      <w:pPr>
        <w:numPr>
          <w:ilvl w:val="2"/>
          <w:numId w:val="7"/>
        </w:numPr>
        <w:rPr>
          <w:rFonts w:ascii="Arial" w:hAnsi="Arial"/>
          <w:sz w:val="21"/>
        </w:rPr>
      </w:pPr>
      <w:r w:rsidRPr="003D6164">
        <w:rPr>
          <w:rFonts w:ascii="Arial" w:hAnsi="Arial"/>
          <w:sz w:val="21"/>
        </w:rPr>
        <w:t>View information about the page and answer the following question:</w:t>
      </w:r>
    </w:p>
    <w:p w14:paraId="21DBE963" w14:textId="77777777" w:rsidR="00166495" w:rsidRDefault="00166495" w:rsidP="003D6164">
      <w:pPr>
        <w:tabs>
          <w:tab w:val="right" w:leader="underscore" w:pos="9360"/>
        </w:tabs>
        <w:ind w:left="1080"/>
        <w:rPr>
          <w:rFonts w:ascii="Arial" w:hAnsi="Arial"/>
          <w:sz w:val="21"/>
        </w:rPr>
      </w:pPr>
      <w:r w:rsidRPr="00166495">
        <w:rPr>
          <w:rFonts w:ascii="Arial" w:hAnsi="Arial"/>
          <w:sz w:val="21"/>
        </w:rPr>
        <w:t>What interactive links are available for the Product Analysis page that provide detailed information?</w:t>
      </w:r>
      <w:r>
        <w:rPr>
          <w:rFonts w:ascii="Arial" w:hAnsi="Arial"/>
          <w:sz w:val="21"/>
        </w:rPr>
        <w:t xml:space="preserve"> </w:t>
      </w:r>
    </w:p>
    <w:p w14:paraId="2D0E97BF" w14:textId="09F9F535" w:rsidR="003D6164" w:rsidRPr="003D6164" w:rsidRDefault="003D6164" w:rsidP="003D6164">
      <w:pPr>
        <w:tabs>
          <w:tab w:val="right" w:leader="underscore" w:pos="9360"/>
        </w:tabs>
        <w:ind w:left="1080"/>
        <w:rPr>
          <w:rFonts w:ascii="Arial" w:hAnsi="Arial"/>
          <w:sz w:val="21"/>
        </w:rPr>
      </w:pPr>
      <w:r w:rsidRPr="003D6164">
        <w:rPr>
          <w:rFonts w:ascii="Arial" w:hAnsi="Arial"/>
          <w:b/>
          <w:sz w:val="21"/>
        </w:rPr>
        <w:t>Answer</w:t>
      </w:r>
      <w:r w:rsidRPr="003D6164">
        <w:rPr>
          <w:rFonts w:ascii="Arial" w:hAnsi="Arial"/>
          <w:sz w:val="21"/>
        </w:rPr>
        <w:t xml:space="preserve">: </w:t>
      </w:r>
      <w:r w:rsidR="00C94CDA">
        <w:rPr>
          <w:rFonts w:ascii="Arial" w:hAnsi="Arial"/>
          <w:sz w:val="21"/>
          <w:lang w:eastAsia="ko-KR"/>
        </w:rPr>
        <w:t xml:space="preserve">Profit and Quantity by Product Category, Top 10 Cities </w:t>
      </w:r>
      <w:proofErr w:type="gramStart"/>
      <w:r w:rsidR="00C94CDA">
        <w:rPr>
          <w:rFonts w:ascii="Arial" w:hAnsi="Arial"/>
          <w:sz w:val="21"/>
          <w:lang w:eastAsia="ko-KR"/>
        </w:rPr>
        <w:t>By</w:t>
      </w:r>
      <w:proofErr w:type="gramEnd"/>
      <w:r w:rsidR="00C94CDA">
        <w:rPr>
          <w:rFonts w:ascii="Arial" w:hAnsi="Arial"/>
          <w:sz w:val="21"/>
          <w:lang w:eastAsia="ko-KR"/>
        </w:rPr>
        <w:t xml:space="preserve"> Orders, Profit by Product Group, Graph of Profit, Number of Orders and Order Date. </w:t>
      </w:r>
    </w:p>
    <w:p w14:paraId="23E05414" w14:textId="77777777" w:rsidR="003D6164" w:rsidRPr="003D6164" w:rsidRDefault="003D6164" w:rsidP="00363DA7">
      <w:pPr>
        <w:numPr>
          <w:ilvl w:val="2"/>
          <w:numId w:val="7"/>
        </w:numPr>
        <w:rPr>
          <w:rFonts w:ascii="Arial" w:hAnsi="Arial"/>
          <w:sz w:val="21"/>
        </w:rPr>
      </w:pPr>
      <w:r w:rsidRPr="003D6164">
        <w:rPr>
          <w:rFonts w:ascii="Arial" w:hAnsi="Arial"/>
          <w:sz w:val="21"/>
        </w:rPr>
        <w:t>View report objects and use actions between the graphs to answer the following questions:</w:t>
      </w:r>
    </w:p>
    <w:p w14:paraId="70064700" w14:textId="77777777" w:rsidR="003D6164" w:rsidRPr="003D6164" w:rsidRDefault="003D6164" w:rsidP="003D6164">
      <w:pPr>
        <w:ind w:left="1080"/>
        <w:rPr>
          <w:rFonts w:ascii="Arial" w:hAnsi="Arial"/>
          <w:sz w:val="21"/>
        </w:rPr>
      </w:pPr>
      <w:r w:rsidRPr="003D6164">
        <w:rPr>
          <w:rFonts w:ascii="Arial" w:hAnsi="Arial"/>
          <w:sz w:val="21"/>
        </w:rPr>
        <w:t>Which product category has the fewest number of orders? The lowest total profit?</w:t>
      </w:r>
    </w:p>
    <w:p w14:paraId="3BDEACA2" w14:textId="710A3543" w:rsidR="003D6164" w:rsidRPr="003D6164" w:rsidRDefault="003D6164" w:rsidP="003D6164">
      <w:pPr>
        <w:tabs>
          <w:tab w:val="right" w:leader="underscore" w:pos="9360"/>
        </w:tabs>
        <w:ind w:left="1080"/>
        <w:rPr>
          <w:rFonts w:ascii="Arial" w:hAnsi="Arial"/>
          <w:sz w:val="21"/>
        </w:rPr>
      </w:pPr>
      <w:r w:rsidRPr="003D6164">
        <w:rPr>
          <w:rFonts w:ascii="Arial" w:hAnsi="Arial"/>
          <w:b/>
          <w:sz w:val="21"/>
        </w:rPr>
        <w:t>Answer</w:t>
      </w:r>
      <w:r w:rsidRPr="003D6164">
        <w:rPr>
          <w:rFonts w:ascii="Arial" w:hAnsi="Arial"/>
          <w:sz w:val="21"/>
        </w:rPr>
        <w:t xml:space="preserve">: </w:t>
      </w:r>
      <w:r w:rsidR="00C94CDA">
        <w:rPr>
          <w:rFonts w:ascii="Arial" w:hAnsi="Arial"/>
          <w:sz w:val="21"/>
        </w:rPr>
        <w:t xml:space="preserve">The fewest number of </w:t>
      </w:r>
      <w:proofErr w:type="gramStart"/>
      <w:r w:rsidR="00C94CDA">
        <w:rPr>
          <w:rFonts w:ascii="Arial" w:hAnsi="Arial"/>
          <w:sz w:val="21"/>
        </w:rPr>
        <w:t>order</w:t>
      </w:r>
      <w:proofErr w:type="gramEnd"/>
      <w:r w:rsidR="00C94CDA">
        <w:rPr>
          <w:rFonts w:ascii="Arial" w:hAnsi="Arial"/>
          <w:sz w:val="21"/>
        </w:rPr>
        <w:t xml:space="preserve"> is “Indoor Sports” with 11,775 total profit is “Team Sports” with $33,185.52</w:t>
      </w:r>
    </w:p>
    <w:p w14:paraId="68919066" w14:textId="77777777" w:rsidR="003D6164" w:rsidRPr="003D6164" w:rsidRDefault="003D6164" w:rsidP="003D6164">
      <w:pPr>
        <w:ind w:left="1080"/>
        <w:rPr>
          <w:rFonts w:ascii="Arial" w:hAnsi="Arial"/>
          <w:sz w:val="21"/>
        </w:rPr>
      </w:pPr>
      <w:r w:rsidRPr="003D6164">
        <w:rPr>
          <w:rFonts w:ascii="Arial" w:hAnsi="Arial"/>
          <w:sz w:val="21"/>
        </w:rPr>
        <w:t>Which product groups are included in the Indoor Sports category?</w:t>
      </w:r>
    </w:p>
    <w:p w14:paraId="335D992F" w14:textId="129394A0" w:rsidR="003D6164" w:rsidRPr="003D6164" w:rsidRDefault="003D6164" w:rsidP="003D6164">
      <w:pPr>
        <w:tabs>
          <w:tab w:val="right" w:leader="underscore" w:pos="9360"/>
        </w:tabs>
        <w:ind w:left="1080"/>
        <w:rPr>
          <w:rFonts w:ascii="Arial" w:hAnsi="Arial"/>
          <w:sz w:val="21"/>
        </w:rPr>
      </w:pPr>
      <w:r w:rsidRPr="003D6164">
        <w:rPr>
          <w:rFonts w:ascii="Arial" w:hAnsi="Arial"/>
          <w:b/>
          <w:sz w:val="21"/>
        </w:rPr>
        <w:t>Answer</w:t>
      </w:r>
      <w:r w:rsidRPr="003D6164">
        <w:rPr>
          <w:rFonts w:ascii="Arial" w:hAnsi="Arial"/>
          <w:sz w:val="21"/>
        </w:rPr>
        <w:t xml:space="preserve">: </w:t>
      </w:r>
      <w:r w:rsidR="00C94CDA">
        <w:rPr>
          <w:rFonts w:ascii="Arial" w:hAnsi="Arial"/>
          <w:sz w:val="21"/>
        </w:rPr>
        <w:t xml:space="preserve">Fitness, Gymnastic Clothing, and Top Trim are in “Indoor </w:t>
      </w:r>
      <w:proofErr w:type="spellStart"/>
      <w:proofErr w:type="gramStart"/>
      <w:r w:rsidR="00C94CDA">
        <w:rPr>
          <w:rFonts w:ascii="Arial" w:hAnsi="Arial"/>
          <w:sz w:val="21"/>
        </w:rPr>
        <w:t>Sports”Category</w:t>
      </w:r>
      <w:proofErr w:type="spellEnd"/>
      <w:proofErr w:type="gramEnd"/>
    </w:p>
    <w:p w14:paraId="28CA6AC8" w14:textId="77777777" w:rsidR="003D6164" w:rsidRPr="003D6164" w:rsidRDefault="003D6164" w:rsidP="003D6164">
      <w:pPr>
        <w:ind w:left="1080"/>
        <w:rPr>
          <w:rFonts w:ascii="Arial" w:hAnsi="Arial"/>
          <w:sz w:val="21"/>
        </w:rPr>
      </w:pPr>
      <w:r w:rsidRPr="003D6164">
        <w:rPr>
          <w:rFonts w:ascii="Arial" w:hAnsi="Arial"/>
          <w:sz w:val="21"/>
        </w:rPr>
        <w:t>How many products are in the Fitness product group?</w:t>
      </w:r>
    </w:p>
    <w:p w14:paraId="786F31CD" w14:textId="4212A269" w:rsidR="003D6164" w:rsidRPr="003D6164" w:rsidRDefault="003D6164" w:rsidP="003D6164">
      <w:pPr>
        <w:tabs>
          <w:tab w:val="right" w:leader="underscore" w:pos="9360"/>
        </w:tabs>
        <w:ind w:left="1080"/>
        <w:rPr>
          <w:rFonts w:ascii="Arial" w:hAnsi="Arial"/>
          <w:sz w:val="21"/>
        </w:rPr>
      </w:pPr>
      <w:r w:rsidRPr="003D6164">
        <w:rPr>
          <w:rFonts w:ascii="Arial" w:hAnsi="Arial"/>
          <w:b/>
          <w:sz w:val="21"/>
        </w:rPr>
        <w:t>Answer</w:t>
      </w:r>
      <w:r w:rsidRPr="003D6164">
        <w:rPr>
          <w:rFonts w:ascii="Arial" w:hAnsi="Arial"/>
          <w:sz w:val="21"/>
        </w:rPr>
        <w:t xml:space="preserve">: </w:t>
      </w:r>
      <w:r w:rsidR="00C94CDA">
        <w:rPr>
          <w:rFonts w:ascii="Arial" w:hAnsi="Arial"/>
          <w:sz w:val="21"/>
        </w:rPr>
        <w:t xml:space="preserve"> 45 </w:t>
      </w:r>
      <w:proofErr w:type="spellStart"/>
      <w:r w:rsidR="00C94CDA">
        <w:rPr>
          <w:rFonts w:ascii="Arial" w:hAnsi="Arial"/>
          <w:sz w:val="21"/>
        </w:rPr>
        <w:t>producsts</w:t>
      </w:r>
      <w:proofErr w:type="spellEnd"/>
      <w:r w:rsidR="00C94CDA">
        <w:rPr>
          <w:rFonts w:ascii="Arial" w:hAnsi="Arial"/>
          <w:sz w:val="21"/>
        </w:rPr>
        <w:t xml:space="preserve"> in Fitness Product Group</w:t>
      </w:r>
    </w:p>
    <w:p w14:paraId="5CD679AF" w14:textId="77777777" w:rsidR="003D6164" w:rsidRPr="003D6164" w:rsidRDefault="003D6164" w:rsidP="003D6164">
      <w:pPr>
        <w:ind w:left="1080"/>
        <w:rPr>
          <w:rFonts w:ascii="Arial" w:hAnsi="Arial"/>
          <w:sz w:val="21"/>
        </w:rPr>
      </w:pPr>
      <w:r w:rsidRPr="003D6164">
        <w:rPr>
          <w:rFonts w:ascii="Arial" w:hAnsi="Arial"/>
          <w:sz w:val="21"/>
        </w:rPr>
        <w:t>Do any fitness products generate a loss?</w:t>
      </w:r>
    </w:p>
    <w:p w14:paraId="35EC0FA8" w14:textId="27D607F7" w:rsidR="004D386C" w:rsidRPr="003D6164" w:rsidRDefault="003D6164" w:rsidP="004D386C">
      <w:pPr>
        <w:tabs>
          <w:tab w:val="right" w:leader="underscore" w:pos="9360"/>
        </w:tabs>
        <w:ind w:left="1080"/>
        <w:rPr>
          <w:rFonts w:ascii="Arial" w:hAnsi="Arial"/>
          <w:sz w:val="21"/>
        </w:rPr>
      </w:pPr>
      <w:r w:rsidRPr="003D6164">
        <w:rPr>
          <w:rFonts w:ascii="Arial" w:hAnsi="Arial"/>
          <w:b/>
          <w:sz w:val="21"/>
        </w:rPr>
        <w:t>Answer</w:t>
      </w:r>
      <w:r w:rsidRPr="003D6164">
        <w:rPr>
          <w:rFonts w:ascii="Arial" w:hAnsi="Arial"/>
          <w:sz w:val="21"/>
        </w:rPr>
        <w:t xml:space="preserve">: </w:t>
      </w:r>
      <w:r w:rsidR="00C94CDA">
        <w:rPr>
          <w:rFonts w:ascii="Arial" w:hAnsi="Arial"/>
          <w:sz w:val="21"/>
        </w:rPr>
        <w:t xml:space="preserve"> Yes,</w:t>
      </w:r>
      <w:r w:rsidR="004D386C">
        <w:rPr>
          <w:rFonts w:ascii="Arial" w:hAnsi="Arial"/>
          <w:sz w:val="21"/>
        </w:rPr>
        <w:t xml:space="preserve"> </w:t>
      </w:r>
      <w:proofErr w:type="spellStart"/>
      <w:r w:rsidR="004D386C">
        <w:rPr>
          <w:rFonts w:ascii="Arial" w:hAnsi="Arial"/>
          <w:sz w:val="21"/>
        </w:rPr>
        <w:t>Letour</w:t>
      </w:r>
      <w:proofErr w:type="spellEnd"/>
      <w:r w:rsidR="004D386C">
        <w:rPr>
          <w:rFonts w:ascii="Arial" w:hAnsi="Arial"/>
          <w:sz w:val="21"/>
        </w:rPr>
        <w:t xml:space="preserve"> 757 Home Exercises a T</w:t>
      </w:r>
      <w:proofErr w:type="spellStart"/>
      <w:r w:rsidR="004D386C">
        <w:rPr>
          <w:rFonts w:ascii="Arial" w:hAnsi="Arial"/>
          <w:sz w:val="21"/>
        </w:rPr>
        <w:t>rimSport</w:t>
      </w:r>
      <w:proofErr w:type="spellEnd"/>
      <w:r w:rsidR="004D386C">
        <w:rPr>
          <w:rFonts w:ascii="Arial" w:hAnsi="Arial"/>
          <w:sz w:val="21"/>
        </w:rPr>
        <w:t xml:space="preserve"> B.V had a loss with 1,331.50, </w:t>
      </w:r>
      <w:proofErr w:type="spellStart"/>
      <w:r w:rsidR="004D386C">
        <w:rPr>
          <w:rFonts w:ascii="Arial" w:hAnsi="Arial"/>
          <w:sz w:val="21"/>
        </w:rPr>
        <w:t>Letour</w:t>
      </w:r>
      <w:proofErr w:type="spellEnd"/>
      <w:r w:rsidR="004D386C">
        <w:rPr>
          <w:rFonts w:ascii="Arial" w:hAnsi="Arial"/>
          <w:sz w:val="21"/>
        </w:rPr>
        <w:t xml:space="preserve"> Mag Plus Bike-Buy Now paper at </w:t>
      </w:r>
      <w:proofErr w:type="spellStart"/>
      <w:r w:rsidR="004D386C">
        <w:rPr>
          <w:rFonts w:ascii="Arial" w:hAnsi="Arial"/>
          <w:sz w:val="21"/>
        </w:rPr>
        <w:t>TrimSports</w:t>
      </w:r>
      <w:proofErr w:type="spellEnd"/>
      <w:r w:rsidR="004D386C">
        <w:rPr>
          <w:rFonts w:ascii="Arial" w:hAnsi="Arial"/>
          <w:sz w:val="21"/>
        </w:rPr>
        <w:t xml:space="preserve"> B.V had a loss with 31,748.60, </w:t>
      </w:r>
      <w:proofErr w:type="spellStart"/>
      <w:r w:rsidR="004D386C">
        <w:rPr>
          <w:rFonts w:ascii="Arial" w:hAnsi="Arial"/>
          <w:sz w:val="21"/>
        </w:rPr>
        <w:t>Letour</w:t>
      </w:r>
      <w:proofErr w:type="spellEnd"/>
      <w:r w:rsidR="004D386C">
        <w:rPr>
          <w:rFonts w:ascii="Arial" w:hAnsi="Arial"/>
          <w:sz w:val="21"/>
        </w:rPr>
        <w:t xml:space="preserve"> Spinner Bike at </w:t>
      </w:r>
      <w:proofErr w:type="spellStart"/>
      <w:r w:rsidR="004D386C">
        <w:rPr>
          <w:rFonts w:ascii="Arial" w:hAnsi="Arial"/>
          <w:sz w:val="21"/>
        </w:rPr>
        <w:t>TrimSports</w:t>
      </w:r>
      <w:proofErr w:type="spellEnd"/>
      <w:r w:rsidR="004D386C">
        <w:rPr>
          <w:rFonts w:ascii="Arial" w:hAnsi="Arial"/>
          <w:sz w:val="21"/>
        </w:rPr>
        <w:t xml:space="preserve"> B.V had a loss with 1,745.10, </w:t>
      </w:r>
      <w:proofErr w:type="gramStart"/>
      <w:r w:rsidR="004D386C">
        <w:rPr>
          <w:rFonts w:ascii="Arial" w:hAnsi="Arial"/>
          <w:sz w:val="21"/>
        </w:rPr>
        <w:t>and  Weights</w:t>
      </w:r>
      <w:proofErr w:type="gramEnd"/>
      <w:r w:rsidR="004D386C">
        <w:rPr>
          <w:rFonts w:ascii="Arial" w:hAnsi="Arial"/>
          <w:sz w:val="21"/>
        </w:rPr>
        <w:t xml:space="preserve"> 15kg dumbbell at </w:t>
      </w:r>
      <w:proofErr w:type="spellStart"/>
      <w:r w:rsidR="004D386C">
        <w:rPr>
          <w:rFonts w:ascii="Arial" w:hAnsi="Arial"/>
          <w:sz w:val="21"/>
        </w:rPr>
        <w:t>TrimSports</w:t>
      </w:r>
      <w:proofErr w:type="spellEnd"/>
      <w:r w:rsidR="004D386C">
        <w:rPr>
          <w:rFonts w:ascii="Arial" w:hAnsi="Arial"/>
          <w:sz w:val="21"/>
        </w:rPr>
        <w:t xml:space="preserve"> B.V had a loss with 541.26.</w:t>
      </w:r>
    </w:p>
    <w:p w14:paraId="4C07EC12" w14:textId="77777777" w:rsidR="003D6164" w:rsidRPr="003D6164" w:rsidRDefault="003D6164" w:rsidP="003D6164">
      <w:pPr>
        <w:ind w:left="1080"/>
        <w:rPr>
          <w:rFonts w:ascii="Arial" w:hAnsi="Arial"/>
          <w:sz w:val="21"/>
        </w:rPr>
      </w:pPr>
      <w:r w:rsidRPr="003D6164">
        <w:rPr>
          <w:rFonts w:ascii="Arial" w:hAnsi="Arial"/>
          <w:sz w:val="21"/>
        </w:rPr>
        <w:t>What are the top two cities by orders for fitness products? By profit?</w:t>
      </w:r>
    </w:p>
    <w:p w14:paraId="66F8496D" w14:textId="5AE3D0F1" w:rsidR="003D6164" w:rsidRPr="003D6164" w:rsidRDefault="003D6164" w:rsidP="003D6164">
      <w:pPr>
        <w:tabs>
          <w:tab w:val="right" w:leader="underscore" w:pos="9360"/>
        </w:tabs>
        <w:ind w:left="1080"/>
        <w:rPr>
          <w:rFonts w:ascii="Arial" w:hAnsi="Arial"/>
          <w:sz w:val="21"/>
        </w:rPr>
      </w:pPr>
      <w:r w:rsidRPr="003D6164">
        <w:rPr>
          <w:rFonts w:ascii="Arial" w:hAnsi="Arial"/>
          <w:b/>
          <w:sz w:val="21"/>
        </w:rPr>
        <w:t>Answer</w:t>
      </w:r>
      <w:r w:rsidRPr="003D6164">
        <w:rPr>
          <w:rFonts w:ascii="Arial" w:hAnsi="Arial"/>
          <w:sz w:val="21"/>
        </w:rPr>
        <w:t xml:space="preserve">: </w:t>
      </w:r>
      <w:r w:rsidR="004D386C">
        <w:rPr>
          <w:rFonts w:ascii="Arial" w:hAnsi="Arial"/>
          <w:sz w:val="21"/>
        </w:rPr>
        <w:t xml:space="preserve"> London with $523.38 and Houston with 278.20</w:t>
      </w:r>
    </w:p>
    <w:p w14:paraId="5E25C119" w14:textId="77777777" w:rsidR="003D6164" w:rsidRDefault="003D6164" w:rsidP="00363DA7">
      <w:pPr>
        <w:numPr>
          <w:ilvl w:val="2"/>
          <w:numId w:val="7"/>
        </w:numPr>
        <w:rPr>
          <w:rFonts w:ascii="Arial" w:hAnsi="Arial"/>
          <w:sz w:val="21"/>
        </w:rPr>
      </w:pPr>
      <w:r w:rsidRPr="003D6164">
        <w:rPr>
          <w:rFonts w:ascii="Arial" w:hAnsi="Arial"/>
          <w:sz w:val="21"/>
        </w:rPr>
        <w:t xml:space="preserve">Save an image of the dual axis time series plot filtered by </w:t>
      </w:r>
      <w:r w:rsidRPr="003D6164">
        <w:rPr>
          <w:rFonts w:ascii="Arial" w:hAnsi="Arial"/>
          <w:i/>
          <w:sz w:val="21"/>
        </w:rPr>
        <w:t>Indoor Sports</w:t>
      </w:r>
      <w:r w:rsidRPr="003D6164">
        <w:rPr>
          <w:rFonts w:ascii="Arial" w:hAnsi="Arial"/>
          <w:sz w:val="21"/>
        </w:rPr>
        <w:t xml:space="preserve"> and </w:t>
      </w:r>
      <w:r w:rsidRPr="003D6164">
        <w:rPr>
          <w:rFonts w:ascii="Arial" w:hAnsi="Arial"/>
          <w:i/>
          <w:sz w:val="21"/>
        </w:rPr>
        <w:t>Fitness</w:t>
      </w:r>
      <w:r w:rsidRPr="003D6164">
        <w:rPr>
          <w:rFonts w:ascii="Arial" w:hAnsi="Arial"/>
          <w:sz w:val="21"/>
        </w:rPr>
        <w:t xml:space="preserve">. </w:t>
      </w:r>
    </w:p>
    <w:p w14:paraId="696DC880" w14:textId="6761DFCB" w:rsidR="003C3587" w:rsidRPr="003D6164" w:rsidRDefault="003C3587" w:rsidP="003C3587">
      <w:pPr>
        <w:ind w:left="1080"/>
        <w:rPr>
          <w:rFonts w:ascii="Arial" w:hAnsi="Arial"/>
          <w:sz w:val="21"/>
        </w:rPr>
      </w:pPr>
      <w:r w:rsidRPr="003C3587">
        <w:rPr>
          <w:rFonts w:ascii="Arial" w:hAnsi="Arial"/>
          <w:b/>
          <w:sz w:val="21"/>
        </w:rPr>
        <w:lastRenderedPageBreak/>
        <w:t>Answer</w:t>
      </w:r>
      <w:r>
        <w:rPr>
          <w:rFonts w:ascii="Arial" w:hAnsi="Arial"/>
          <w:sz w:val="21"/>
        </w:rPr>
        <w:t xml:space="preserve">: </w:t>
      </w:r>
      <w:r w:rsidR="004D386C">
        <w:rPr>
          <w:noProof/>
        </w:rPr>
        <w:drawing>
          <wp:inline distT="0" distB="0" distL="0" distR="0" wp14:anchorId="30D36EF3" wp14:editId="02DD4DFB">
            <wp:extent cx="5943600" cy="2753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3995"/>
                    </a:xfrm>
                    <a:prstGeom prst="rect">
                      <a:avLst/>
                    </a:prstGeom>
                  </pic:spPr>
                </pic:pic>
              </a:graphicData>
            </a:graphic>
          </wp:inline>
        </w:drawing>
      </w:r>
    </w:p>
    <w:p w14:paraId="33B1D056" w14:textId="77777777" w:rsidR="003D6164" w:rsidRPr="003D6164" w:rsidRDefault="003D6164" w:rsidP="00363DA7">
      <w:pPr>
        <w:numPr>
          <w:ilvl w:val="1"/>
          <w:numId w:val="7"/>
        </w:numPr>
        <w:rPr>
          <w:rFonts w:ascii="Arial" w:hAnsi="Arial"/>
          <w:sz w:val="21"/>
        </w:rPr>
      </w:pPr>
      <w:r w:rsidRPr="003D6164">
        <w:rPr>
          <w:rFonts w:ascii="Arial" w:hAnsi="Arial"/>
          <w:sz w:val="21"/>
        </w:rPr>
        <w:t>Close the report and sign out.</w:t>
      </w:r>
    </w:p>
    <w:p w14:paraId="4792340E" w14:textId="77777777" w:rsidR="003D6164" w:rsidRPr="003D6164" w:rsidRDefault="003D6164" w:rsidP="003D6164">
      <w:pPr>
        <w:ind w:left="720" w:hanging="720"/>
        <w:rPr>
          <w:rFonts w:ascii="Arial" w:hAnsi="Arial"/>
          <w:sz w:val="21"/>
        </w:rPr>
      </w:pPr>
      <w:r w:rsidRPr="003D6164">
        <w:rPr>
          <w:rFonts w:ascii="Arial" w:hAnsi="Arial"/>
          <w:noProof/>
          <w:sz w:val="21"/>
        </w:rPr>
        <w:drawing>
          <wp:inline distT="0" distB="0" distL="0" distR="0" wp14:anchorId="36E89EFC" wp14:editId="1528002B">
            <wp:extent cx="1014986" cy="182880"/>
            <wp:effectExtent l="0" t="0" r="0" b="7620"/>
            <wp:docPr id="20" name="Picture 20" descr="End of Practice"/>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4986" cy="182880"/>
                    </a:xfrm>
                    <a:prstGeom prst="rect">
                      <a:avLst/>
                    </a:prstGeom>
                  </pic:spPr>
                </pic:pic>
              </a:graphicData>
            </a:graphic>
          </wp:inline>
        </w:drawing>
      </w:r>
    </w:p>
    <w:p w14:paraId="4EE3DB7F" w14:textId="77777777" w:rsidR="003F653B" w:rsidRDefault="003F653B" w:rsidP="001A78A8"/>
    <w:p w14:paraId="16686BE2" w14:textId="77777777" w:rsidR="00A15EC0" w:rsidRDefault="00A15EC0" w:rsidP="00A15EC0"/>
    <w:p w14:paraId="6B0FB298" w14:textId="77777777" w:rsidR="007E62DE" w:rsidRDefault="007E62DE" w:rsidP="007E62DE">
      <w:pPr>
        <w:pStyle w:val="HeadingExercise"/>
      </w:pPr>
      <w:bookmarkStart w:id="3" w:name="_Toc482278565"/>
      <w:bookmarkStart w:id="4" w:name="_Toc483993770"/>
      <w:bookmarkStart w:id="5" w:name="_Toc504726434"/>
      <w:bookmarkStart w:id="6" w:name="_Toc516824530"/>
      <w:bookmarkStart w:id="7" w:name="_Toc520878241"/>
      <w:bookmarkStart w:id="8" w:name="_Toc522188584"/>
      <w:bookmarkStart w:id="9" w:name="_Toc523829904"/>
      <w:r>
        <w:lastRenderedPageBreak/>
        <w:t>Week 2 - Homework Exercise</w:t>
      </w:r>
      <w:r>
        <w:rPr>
          <w:noProof/>
        </w:rPr>
        <w:drawing>
          <wp:anchor distT="0" distB="0" distL="114300" distR="114300" simplePos="0" relativeHeight="251661312" behindDoc="0" locked="1" layoutInCell="1" allowOverlap="1" wp14:anchorId="3A9B2433" wp14:editId="6CC8834E">
            <wp:simplePos x="0" y="0"/>
            <wp:positionH relativeFrom="column">
              <wp:posOffset>0</wp:posOffset>
            </wp:positionH>
            <wp:positionV relativeFrom="paragraph">
              <wp:posOffset>0</wp:posOffset>
            </wp:positionV>
            <wp:extent cx="664845" cy="494030"/>
            <wp:effectExtent l="0" t="0" r="1905" b="1270"/>
            <wp:wrapSquare wrapText="right"/>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8">
                      <a:extLst>
                        <a:ext uri="{28A0092B-C50C-407E-A947-70E740481C1C}">
                          <a14:useLocalDpi xmlns:a14="http://schemas.microsoft.com/office/drawing/2010/main" val="0"/>
                        </a:ext>
                      </a:extLst>
                    </a:blip>
                    <a:stretch>
                      <a:fillRect/>
                    </a:stretch>
                  </pic:blipFill>
                  <pic:spPr>
                    <a:xfrm>
                      <a:off x="0" y="0"/>
                      <a:ext cx="664845" cy="494030"/>
                    </a:xfrm>
                    <a:prstGeom prst="rect">
                      <a:avLst/>
                    </a:prstGeom>
                  </pic:spPr>
                </pic:pic>
              </a:graphicData>
            </a:graphic>
          </wp:anchor>
        </w:drawing>
      </w:r>
      <w:bookmarkEnd w:id="3"/>
      <w:bookmarkEnd w:id="4"/>
      <w:bookmarkEnd w:id="5"/>
      <w:bookmarkEnd w:id="6"/>
      <w:bookmarkEnd w:id="7"/>
      <w:bookmarkEnd w:id="8"/>
      <w:bookmarkEnd w:id="9"/>
      <w:r>
        <w:t xml:space="preserve"> 2</w:t>
      </w:r>
    </w:p>
    <w:p w14:paraId="544372B2" w14:textId="77777777" w:rsidR="007E62DE" w:rsidRDefault="007E62DE" w:rsidP="007E62DE">
      <w:pPr>
        <w:pStyle w:val="NumberingExercise"/>
        <w:numPr>
          <w:ilvl w:val="0"/>
          <w:numId w:val="0"/>
        </w:numPr>
      </w:pPr>
    </w:p>
    <w:p w14:paraId="3A93EBB5" w14:textId="77777777" w:rsidR="00A15EC0" w:rsidRPr="00A15EC0" w:rsidRDefault="00A15EC0" w:rsidP="00A15EC0">
      <w:pPr>
        <w:rPr>
          <w:i/>
        </w:rPr>
      </w:pPr>
      <w:r w:rsidRPr="00A15EC0">
        <w:rPr>
          <w:i/>
        </w:rPr>
        <w:t xml:space="preserve">You have been hired as an analyst and report designer for the Human Resources Division of Orion Star. </w:t>
      </w:r>
      <w:r w:rsidRPr="00A15EC0">
        <w:rPr>
          <w:i/>
        </w:rPr>
        <w:br/>
      </w:r>
    </w:p>
    <w:p w14:paraId="57C65ED0" w14:textId="77777777" w:rsidR="00A15EC0" w:rsidRPr="00A15EC0" w:rsidRDefault="00A15EC0" w:rsidP="00A15EC0">
      <w:pPr>
        <w:rPr>
          <w:i/>
        </w:rPr>
      </w:pPr>
      <w:r w:rsidRPr="00A15EC0">
        <w:rPr>
          <w:i/>
        </w:rPr>
        <w:t>For your first assignment, the Human Resources team has asked for an analysis of salaries to determine which employees could be eligible for promotion based on job title, tenure, hire month, and sales accomplishments. You need to access and investigate the data to determine which modifications need to be made to satisfy their requirements.</w:t>
      </w:r>
    </w:p>
    <w:p w14:paraId="70302627" w14:textId="77777777" w:rsidR="00A15EC0" w:rsidRPr="00043DE4" w:rsidRDefault="00A15EC0" w:rsidP="007E62DE">
      <w:pPr>
        <w:pStyle w:val="NumberingExercise"/>
        <w:numPr>
          <w:ilvl w:val="0"/>
          <w:numId w:val="0"/>
        </w:numPr>
      </w:pPr>
    </w:p>
    <w:p w14:paraId="0234A926" w14:textId="77777777" w:rsidR="007E62DE" w:rsidRPr="00C64336" w:rsidRDefault="007E62DE" w:rsidP="00363DA7">
      <w:pPr>
        <w:pStyle w:val="NumberingExercise"/>
        <w:numPr>
          <w:ilvl w:val="0"/>
          <w:numId w:val="8"/>
        </w:numPr>
      </w:pPr>
      <w:r>
        <w:rPr>
          <w:b/>
        </w:rPr>
        <w:t>Accessing and Investigating Data</w:t>
      </w:r>
    </w:p>
    <w:p w14:paraId="3949B766" w14:textId="77777777" w:rsidR="007E62DE" w:rsidRDefault="007E62DE" w:rsidP="00363DA7">
      <w:pPr>
        <w:pStyle w:val="NumberingExercise"/>
        <w:numPr>
          <w:ilvl w:val="1"/>
          <w:numId w:val="8"/>
        </w:numPr>
      </w:pPr>
      <w:r>
        <w:t xml:space="preserve">Open the browser and sign </w:t>
      </w:r>
      <w:proofErr w:type="gramStart"/>
      <w:r>
        <w:t>in to</w:t>
      </w:r>
      <w:proofErr w:type="gramEnd"/>
      <w:r>
        <w:t xml:space="preserve"> Visual Analytics using your log-in credentials.</w:t>
      </w:r>
    </w:p>
    <w:p w14:paraId="5C0D9E6B" w14:textId="77777777" w:rsidR="007E62DE" w:rsidRDefault="007E62DE" w:rsidP="00363DA7">
      <w:pPr>
        <w:pStyle w:val="NumberingExercise"/>
        <w:numPr>
          <w:ilvl w:val="1"/>
          <w:numId w:val="8"/>
        </w:numPr>
      </w:pPr>
      <w:r>
        <w:t>Access SAS Visual Analytics.</w:t>
      </w:r>
    </w:p>
    <w:p w14:paraId="118361F7" w14:textId="01D87F12" w:rsidR="007E62DE" w:rsidRPr="007B1B5F" w:rsidRDefault="007E62DE" w:rsidP="007B1B5F">
      <w:pPr>
        <w:numPr>
          <w:ilvl w:val="1"/>
          <w:numId w:val="8"/>
        </w:numPr>
        <w:rPr>
          <w:rFonts w:ascii="Arial" w:hAnsi="Arial"/>
          <w:sz w:val="21"/>
        </w:rPr>
      </w:pPr>
      <w:r>
        <w:t xml:space="preserve">Open the </w:t>
      </w:r>
      <w:r>
        <w:rPr>
          <w:b/>
        </w:rPr>
        <w:t xml:space="preserve">VA1- </w:t>
      </w:r>
      <w:r w:rsidR="005037A9">
        <w:rPr>
          <w:b/>
        </w:rPr>
        <w:t>Practice</w:t>
      </w:r>
      <w:r>
        <w:rPr>
          <w:b/>
        </w:rPr>
        <w:t>2.1</w:t>
      </w:r>
      <w:r>
        <w:t xml:space="preserve"> report in the </w:t>
      </w:r>
      <w:bookmarkStart w:id="10" w:name="_Hlk81160334"/>
      <w:r w:rsidR="007B1B5F" w:rsidRPr="00AF6001">
        <w:rPr>
          <w:rFonts w:ascii="Arial" w:hAnsi="Arial" w:cs="Arial"/>
          <w:b/>
          <w:sz w:val="21"/>
          <w:szCs w:val="21"/>
        </w:rPr>
        <w:t>SAS Content</w:t>
      </w:r>
      <w:r w:rsidR="007B1B5F">
        <w:rPr>
          <w:rFonts w:ascii="Arial" w:hAnsi="Arial" w:cs="Arial"/>
          <w:sz w:val="21"/>
          <w:szCs w:val="21"/>
        </w:rPr>
        <w:t xml:space="preserve"> </w:t>
      </w:r>
      <w:r w:rsidR="007B1B5F" w:rsidRPr="00FD4613">
        <w:rPr>
          <w:rFonts w:ascii="Arial" w:hAnsi="Arial" w:cs="Arial"/>
          <w:sz w:val="21"/>
          <w:szCs w:val="21"/>
        </w:rPr>
        <w:sym w:font="Wingdings" w:char="F0F0"/>
      </w:r>
      <w:r w:rsidR="007B1B5F">
        <w:rPr>
          <w:rFonts w:ascii="Arial" w:hAnsi="Arial" w:cs="Arial"/>
          <w:sz w:val="21"/>
          <w:szCs w:val="21"/>
        </w:rPr>
        <w:t xml:space="preserve"> </w:t>
      </w:r>
      <w:r w:rsidR="007B1B5F" w:rsidRPr="00AF6001">
        <w:rPr>
          <w:rFonts w:ascii="Arial" w:hAnsi="Arial" w:cs="Arial"/>
          <w:b/>
          <w:sz w:val="21"/>
          <w:szCs w:val="21"/>
        </w:rPr>
        <w:t>Courses</w:t>
      </w:r>
      <w:r w:rsidR="007B1B5F">
        <w:rPr>
          <w:rFonts w:ascii="Arial" w:hAnsi="Arial" w:cs="Arial"/>
          <w:sz w:val="21"/>
          <w:szCs w:val="21"/>
        </w:rPr>
        <w:t xml:space="preserve"> </w:t>
      </w:r>
      <w:r w:rsidR="007B1B5F" w:rsidRPr="00FD4613">
        <w:rPr>
          <w:rFonts w:ascii="Arial" w:hAnsi="Arial" w:cs="Arial"/>
          <w:sz w:val="21"/>
          <w:szCs w:val="21"/>
        </w:rPr>
        <w:sym w:font="Wingdings" w:char="F0F0"/>
      </w:r>
      <w:r w:rsidR="007B1B5F">
        <w:rPr>
          <w:rFonts w:ascii="Arial" w:hAnsi="Arial" w:cs="Arial"/>
          <w:sz w:val="21"/>
          <w:szCs w:val="21"/>
        </w:rPr>
        <w:t xml:space="preserve"> </w:t>
      </w:r>
      <w:r w:rsidR="007B1B5F" w:rsidRPr="00AF6001">
        <w:rPr>
          <w:rFonts w:ascii="Arial" w:hAnsi="Arial" w:cs="Arial"/>
          <w:b/>
          <w:sz w:val="21"/>
          <w:szCs w:val="21"/>
        </w:rPr>
        <w:t>YVA18</w:t>
      </w:r>
      <w:r w:rsidR="00CD3679">
        <w:rPr>
          <w:rFonts w:ascii="Arial" w:hAnsi="Arial" w:cs="Arial"/>
          <w:b/>
          <w:sz w:val="21"/>
          <w:szCs w:val="21"/>
        </w:rPr>
        <w:t>5</w:t>
      </w:r>
      <w:r w:rsidR="007B1B5F">
        <w:rPr>
          <w:rFonts w:cs="Arial"/>
          <w:b/>
          <w:szCs w:val="21"/>
        </w:rPr>
        <w:t xml:space="preserve"> </w:t>
      </w:r>
      <w:r w:rsidR="007B1B5F" w:rsidRPr="00FD4613">
        <w:rPr>
          <w:rFonts w:ascii="Arial" w:hAnsi="Arial" w:cs="Arial"/>
          <w:sz w:val="21"/>
          <w:szCs w:val="21"/>
        </w:rPr>
        <w:sym w:font="Wingdings" w:char="F0F0"/>
      </w:r>
      <w:r w:rsidR="007B1B5F">
        <w:rPr>
          <w:rFonts w:ascii="Arial" w:hAnsi="Arial" w:cs="Arial"/>
          <w:sz w:val="21"/>
          <w:szCs w:val="21"/>
        </w:rPr>
        <w:t xml:space="preserve"> </w:t>
      </w:r>
      <w:r w:rsidR="007B1B5F">
        <w:rPr>
          <w:rFonts w:cs="Arial"/>
          <w:b/>
          <w:szCs w:val="21"/>
        </w:rPr>
        <w:t xml:space="preserve">Basics </w:t>
      </w:r>
      <w:r w:rsidR="007B1B5F" w:rsidRPr="00FD4613">
        <w:rPr>
          <w:rFonts w:ascii="Arial" w:hAnsi="Arial" w:cs="Arial"/>
          <w:sz w:val="21"/>
          <w:szCs w:val="21"/>
        </w:rPr>
        <w:sym w:font="Wingdings" w:char="F0F0"/>
      </w:r>
      <w:r w:rsidR="007B1B5F">
        <w:rPr>
          <w:rFonts w:ascii="Arial" w:hAnsi="Arial" w:cs="Arial"/>
          <w:sz w:val="21"/>
          <w:szCs w:val="21"/>
        </w:rPr>
        <w:t xml:space="preserve"> </w:t>
      </w:r>
      <w:r w:rsidR="00CD3679">
        <w:rPr>
          <w:rFonts w:cs="Arial"/>
          <w:b/>
          <w:szCs w:val="21"/>
        </w:rPr>
        <w:t>Practices</w:t>
      </w:r>
      <w:r w:rsidR="007B1B5F">
        <w:rPr>
          <w:rFonts w:cs="Arial"/>
          <w:b/>
          <w:szCs w:val="21"/>
        </w:rPr>
        <w:t xml:space="preserve"> (HR) </w:t>
      </w:r>
      <w:r>
        <w:t>folder.</w:t>
      </w:r>
    </w:p>
    <w:bookmarkEnd w:id="10"/>
    <w:p w14:paraId="7851F434" w14:textId="77777777" w:rsidR="007E62DE" w:rsidRDefault="007E62DE" w:rsidP="00363DA7">
      <w:pPr>
        <w:pStyle w:val="NumberingExercise"/>
        <w:numPr>
          <w:ilvl w:val="1"/>
          <w:numId w:val="8"/>
        </w:numPr>
      </w:pPr>
      <w:r>
        <w:t>View the</w:t>
      </w:r>
      <w:r w:rsidRPr="000E4F99">
        <w:t xml:space="preserve"> Data</w:t>
      </w:r>
      <w:r>
        <w:t xml:space="preserve"> pane and answer the following questions:</w:t>
      </w:r>
    </w:p>
    <w:p w14:paraId="7B1266EC" w14:textId="77777777" w:rsidR="007E62DE" w:rsidRDefault="007E62DE" w:rsidP="007E62DE">
      <w:pPr>
        <w:pStyle w:val="NumberingExercise"/>
        <w:numPr>
          <w:ilvl w:val="0"/>
          <w:numId w:val="0"/>
        </w:numPr>
        <w:ind w:left="720"/>
      </w:pPr>
      <w:r>
        <w:t xml:space="preserve">How many unique values does </w:t>
      </w:r>
      <w:r w:rsidRPr="000E4F99">
        <w:rPr>
          <w:b/>
        </w:rPr>
        <w:t>Company</w:t>
      </w:r>
      <w:r>
        <w:t xml:space="preserve"> have? </w:t>
      </w:r>
      <w:r w:rsidRPr="000E4F99">
        <w:rPr>
          <w:b/>
        </w:rPr>
        <w:t>Job Title</w:t>
      </w:r>
      <w:r>
        <w:t>?</w:t>
      </w:r>
    </w:p>
    <w:p w14:paraId="0C036BA4" w14:textId="4E9AEBFA" w:rsidR="007E62DE" w:rsidRDefault="007E62DE" w:rsidP="00562E04">
      <w:pPr>
        <w:pStyle w:val="NumberingExercise"/>
        <w:numPr>
          <w:ilvl w:val="0"/>
          <w:numId w:val="0"/>
        </w:numPr>
        <w:tabs>
          <w:tab w:val="left" w:pos="3087"/>
          <w:tab w:val="right" w:leader="underscore" w:pos="9360"/>
        </w:tabs>
        <w:ind w:left="720"/>
      </w:pPr>
      <w:r w:rsidRPr="00380AFE">
        <w:rPr>
          <w:b/>
        </w:rPr>
        <w:t>Answer</w:t>
      </w:r>
      <w:r>
        <w:t xml:space="preserve">: </w:t>
      </w:r>
      <w:r w:rsidR="00562E04">
        <w:t xml:space="preserve"> There are 12 unique values in Company, there are 9 unique values in Job Title</w:t>
      </w:r>
      <w:r w:rsidR="00533513">
        <w:t xml:space="preserve"> (included “missing”)</w:t>
      </w:r>
    </w:p>
    <w:p w14:paraId="7A452873" w14:textId="77777777" w:rsidR="007E62DE" w:rsidRDefault="007E62DE" w:rsidP="007E62DE">
      <w:pPr>
        <w:pStyle w:val="NumberingExercise"/>
        <w:numPr>
          <w:ilvl w:val="0"/>
          <w:numId w:val="0"/>
        </w:numPr>
        <w:ind w:left="720"/>
      </w:pPr>
      <w:r>
        <w:t xml:space="preserve">What is the </w:t>
      </w:r>
      <w:r w:rsidRPr="00471720">
        <w:t>type</w:t>
      </w:r>
      <w:r>
        <w:t xml:space="preserve"> (or </w:t>
      </w:r>
      <w:r w:rsidRPr="00471720">
        <w:t>classification</w:t>
      </w:r>
      <w:r>
        <w:t xml:space="preserve">) of </w:t>
      </w:r>
      <w:r w:rsidRPr="000E4F99">
        <w:rPr>
          <w:b/>
        </w:rPr>
        <w:t>Employee ID</w:t>
      </w:r>
      <w:r>
        <w:t>?</w:t>
      </w:r>
    </w:p>
    <w:p w14:paraId="4A2DB49E" w14:textId="06CF19A5" w:rsidR="007E62DE" w:rsidRDefault="007E62DE" w:rsidP="007E62DE">
      <w:pPr>
        <w:pStyle w:val="NumberingExercise"/>
        <w:numPr>
          <w:ilvl w:val="0"/>
          <w:numId w:val="0"/>
        </w:numPr>
        <w:tabs>
          <w:tab w:val="right" w:leader="underscore" w:pos="9360"/>
        </w:tabs>
        <w:ind w:left="720"/>
      </w:pPr>
      <w:r w:rsidRPr="00380AFE">
        <w:rPr>
          <w:b/>
        </w:rPr>
        <w:t>Answer</w:t>
      </w:r>
      <w:r>
        <w:t xml:space="preserve">: </w:t>
      </w:r>
      <w:r w:rsidR="00533513">
        <w:t>Employee ID</w:t>
      </w:r>
      <w:r w:rsidR="00652F1F">
        <w:t>’s classification is Measure</w:t>
      </w:r>
      <w:r>
        <w:tab/>
      </w:r>
    </w:p>
    <w:p w14:paraId="56770084" w14:textId="77777777" w:rsidR="007E62DE" w:rsidRDefault="007E62DE" w:rsidP="00363DA7">
      <w:pPr>
        <w:pStyle w:val="NumberingExercise"/>
        <w:numPr>
          <w:ilvl w:val="1"/>
          <w:numId w:val="8"/>
        </w:numPr>
      </w:pPr>
      <w:r>
        <w:t>View the list table of all data items on Page 1 and answer the following questions:</w:t>
      </w:r>
    </w:p>
    <w:p w14:paraId="2E5BB01B" w14:textId="6DFBB4CD" w:rsidR="007E62DE" w:rsidRDefault="007E62DE" w:rsidP="007E62DE">
      <w:pPr>
        <w:pStyle w:val="NumberingExercise"/>
        <w:numPr>
          <w:ilvl w:val="0"/>
          <w:numId w:val="0"/>
        </w:numPr>
        <w:ind w:left="720"/>
      </w:pPr>
      <w:r>
        <w:t xml:space="preserve">What is the case of </w:t>
      </w:r>
      <w:bookmarkStart w:id="11" w:name="_Hlk81160560"/>
      <w:r w:rsidR="00CD3679">
        <w:t xml:space="preserve">the values within </w:t>
      </w:r>
      <w:bookmarkEnd w:id="11"/>
      <w:r w:rsidRPr="000E4F99">
        <w:rPr>
          <w:b/>
        </w:rPr>
        <w:t>Employee Country</w:t>
      </w:r>
      <w:r>
        <w:t>?</w:t>
      </w:r>
    </w:p>
    <w:p w14:paraId="0E7FC1B8" w14:textId="08F2ED9B" w:rsidR="007E62DE" w:rsidRDefault="007E62DE" w:rsidP="007E62DE">
      <w:pPr>
        <w:pStyle w:val="NumberingExercise"/>
        <w:numPr>
          <w:ilvl w:val="0"/>
          <w:numId w:val="0"/>
        </w:numPr>
        <w:tabs>
          <w:tab w:val="right" w:leader="underscore" w:pos="9360"/>
        </w:tabs>
        <w:ind w:left="720"/>
      </w:pPr>
      <w:r w:rsidRPr="00380AFE">
        <w:rPr>
          <w:b/>
        </w:rPr>
        <w:t>Answer</w:t>
      </w:r>
      <w:r>
        <w:t xml:space="preserve">: </w:t>
      </w:r>
      <w:r w:rsidR="00382C79">
        <w:t>employee country</w:t>
      </w:r>
      <w:r w:rsidR="0051185A">
        <w:t xml:space="preserve"> has two </w:t>
      </w:r>
      <w:proofErr w:type="gramStart"/>
      <w:r w:rsidR="0051185A">
        <w:t>digit</w:t>
      </w:r>
      <w:proofErr w:type="gramEnd"/>
      <w:r w:rsidR="0051185A">
        <w:t xml:space="preserve"> of alphabets</w:t>
      </w:r>
      <w:r>
        <w:tab/>
      </w:r>
    </w:p>
    <w:p w14:paraId="701CC1E7" w14:textId="77777777" w:rsidR="007E62DE" w:rsidRDefault="007E62DE" w:rsidP="007E62DE">
      <w:pPr>
        <w:pStyle w:val="NumberingExercise"/>
        <w:numPr>
          <w:ilvl w:val="0"/>
          <w:numId w:val="0"/>
        </w:numPr>
        <w:ind w:left="720"/>
      </w:pPr>
      <w:r>
        <w:t xml:space="preserve">Which data item can be used to determine whether an employee is active (currently </w:t>
      </w:r>
      <w:r w:rsidRPr="00595D2A">
        <w:t>employed</w:t>
      </w:r>
      <w:r>
        <w:t xml:space="preserve">) or retired (formerly </w:t>
      </w:r>
      <w:r w:rsidRPr="00595D2A">
        <w:t>employed</w:t>
      </w:r>
      <w:r>
        <w:t>)?</w:t>
      </w:r>
    </w:p>
    <w:p w14:paraId="1A47BD12" w14:textId="5420A3D8" w:rsidR="007E62DE" w:rsidRDefault="007E62DE" w:rsidP="007E62DE">
      <w:pPr>
        <w:pStyle w:val="NumberingExercise"/>
        <w:numPr>
          <w:ilvl w:val="0"/>
          <w:numId w:val="0"/>
        </w:numPr>
        <w:tabs>
          <w:tab w:val="right" w:leader="underscore" w:pos="9360"/>
        </w:tabs>
        <w:ind w:left="720"/>
      </w:pPr>
      <w:r w:rsidRPr="00380AFE">
        <w:rPr>
          <w:b/>
        </w:rPr>
        <w:t>Answer</w:t>
      </w:r>
      <w:r>
        <w:t xml:space="preserve">: </w:t>
      </w:r>
      <w:r w:rsidR="0051185A">
        <w:t xml:space="preserve">able to determine employee is active when employee termination date is empty. When employee Termination date is filled with a date. That date is the retired </w:t>
      </w:r>
      <w:proofErr w:type="gramStart"/>
      <w:r w:rsidR="0051185A">
        <w:t>date</w:t>
      </w:r>
      <w:proofErr w:type="gramEnd"/>
      <w:r w:rsidR="0051185A">
        <w:t xml:space="preserve"> and we are able to know employee is retired or formerly employed.</w:t>
      </w:r>
    </w:p>
    <w:p w14:paraId="4D2D22A5" w14:textId="77777777" w:rsidR="007E62DE" w:rsidRDefault="007E62DE" w:rsidP="00363DA7">
      <w:pPr>
        <w:pStyle w:val="NumberingExercise"/>
        <w:keepNext/>
        <w:keepLines/>
        <w:numPr>
          <w:ilvl w:val="1"/>
          <w:numId w:val="8"/>
        </w:numPr>
      </w:pPr>
      <w:r>
        <w:t xml:space="preserve">View the crosstab of </w:t>
      </w:r>
      <w:r w:rsidRPr="00845882">
        <w:rPr>
          <w:b/>
        </w:rPr>
        <w:t>Department</w:t>
      </w:r>
      <w:r>
        <w:t xml:space="preserve"> and </w:t>
      </w:r>
      <w:r w:rsidRPr="00845882">
        <w:rPr>
          <w:b/>
        </w:rPr>
        <w:t>Job Title</w:t>
      </w:r>
      <w:r>
        <w:t xml:space="preserve"> on Page 2 and answer the following question:</w:t>
      </w:r>
    </w:p>
    <w:p w14:paraId="5796FC3E" w14:textId="77777777" w:rsidR="007E62DE" w:rsidRDefault="007E62DE" w:rsidP="007E62DE">
      <w:pPr>
        <w:pStyle w:val="NumberingExercise"/>
        <w:numPr>
          <w:ilvl w:val="0"/>
          <w:numId w:val="0"/>
        </w:numPr>
        <w:ind w:left="720"/>
      </w:pPr>
      <w:r>
        <w:t>Which department contains the missing job title?</w:t>
      </w:r>
    </w:p>
    <w:p w14:paraId="5657AA5E" w14:textId="6716864F" w:rsidR="007E62DE" w:rsidRDefault="007E62DE" w:rsidP="007E62DE">
      <w:pPr>
        <w:pStyle w:val="NumberingExercise"/>
        <w:numPr>
          <w:ilvl w:val="0"/>
          <w:numId w:val="0"/>
        </w:numPr>
        <w:tabs>
          <w:tab w:val="right" w:leader="underscore" w:pos="9360"/>
        </w:tabs>
        <w:ind w:left="720"/>
      </w:pPr>
      <w:r w:rsidRPr="00380AFE">
        <w:rPr>
          <w:b/>
        </w:rPr>
        <w:t>Answer</w:t>
      </w:r>
      <w:r>
        <w:t xml:space="preserve">: </w:t>
      </w:r>
      <w:r w:rsidR="0051185A">
        <w:t>Stock and Shipping</w:t>
      </w:r>
      <w:r>
        <w:tab/>
      </w:r>
    </w:p>
    <w:p w14:paraId="7C2FBBCD" w14:textId="77777777" w:rsidR="007E62DE" w:rsidRDefault="007E62DE" w:rsidP="00363DA7">
      <w:pPr>
        <w:pStyle w:val="NumberingExercise"/>
        <w:numPr>
          <w:ilvl w:val="1"/>
          <w:numId w:val="8"/>
        </w:numPr>
      </w:pPr>
      <w:r>
        <w:t xml:space="preserve">Create an auto chart of </w:t>
      </w:r>
      <w:r w:rsidRPr="00845882">
        <w:rPr>
          <w:b/>
        </w:rPr>
        <w:t>Company</w:t>
      </w:r>
      <w:r>
        <w:t xml:space="preserve"> (on the right side of the crosstab) and answer the following questions:</w:t>
      </w:r>
    </w:p>
    <w:p w14:paraId="4E4497A4" w14:textId="77777777" w:rsidR="007E62DE" w:rsidRDefault="007E62DE" w:rsidP="007E62DE">
      <w:pPr>
        <w:pStyle w:val="NumberingExercise"/>
        <w:numPr>
          <w:ilvl w:val="0"/>
          <w:numId w:val="0"/>
        </w:numPr>
        <w:ind w:left="720"/>
      </w:pPr>
      <w:r>
        <w:lastRenderedPageBreak/>
        <w:t>What is the largest company? The smallest?</w:t>
      </w:r>
    </w:p>
    <w:p w14:paraId="387A4545" w14:textId="639AFB53" w:rsidR="007E62DE" w:rsidRDefault="007E62DE" w:rsidP="007E62DE">
      <w:pPr>
        <w:pStyle w:val="NumberingExercise"/>
        <w:numPr>
          <w:ilvl w:val="0"/>
          <w:numId w:val="0"/>
        </w:numPr>
        <w:tabs>
          <w:tab w:val="right" w:leader="underscore" w:pos="9360"/>
        </w:tabs>
        <w:ind w:left="720"/>
      </w:pPr>
      <w:r w:rsidRPr="00380AFE">
        <w:rPr>
          <w:b/>
        </w:rPr>
        <w:t>Answer</w:t>
      </w:r>
      <w:r>
        <w:t>:</w:t>
      </w:r>
      <w:r w:rsidR="0051185A">
        <w:t xml:space="preserve"> I dragged Company</w:t>
      </w:r>
      <w:r w:rsidR="00190DDD">
        <w:t xml:space="preserve"> from data</w:t>
      </w:r>
      <w:r w:rsidR="0051185A">
        <w:t>. The largest company is “Orion USA</w:t>
      </w:r>
      <w:proofErr w:type="gramStart"/>
      <w:r w:rsidR="0051185A">
        <w:t>”</w:t>
      </w:r>
      <w:proofErr w:type="gramEnd"/>
      <w:r w:rsidR="0051185A">
        <w:t xml:space="preserve"> and the smallest company is “Logistics”</w:t>
      </w:r>
      <w:r>
        <w:tab/>
      </w:r>
    </w:p>
    <w:p w14:paraId="45C047F9" w14:textId="77777777" w:rsidR="007E62DE" w:rsidRDefault="007E62DE" w:rsidP="00363DA7">
      <w:pPr>
        <w:pStyle w:val="NumberingExercise"/>
        <w:keepNext/>
        <w:keepLines/>
        <w:numPr>
          <w:ilvl w:val="1"/>
          <w:numId w:val="8"/>
        </w:numPr>
      </w:pPr>
      <w:r w:rsidRPr="00190DDD">
        <w:rPr>
          <w:u w:val="single"/>
        </w:rPr>
        <w:t xml:space="preserve">View the </w:t>
      </w:r>
      <w:r w:rsidRPr="00190DDD">
        <w:rPr>
          <w:b/>
          <w:bCs/>
          <w:u w:val="single"/>
        </w:rPr>
        <w:t>measure details</w:t>
      </w:r>
      <w:r>
        <w:t xml:space="preserve"> (from the </w:t>
      </w:r>
      <w:r w:rsidRPr="000E4F99">
        <w:t>Data</w:t>
      </w:r>
      <w:r>
        <w:t xml:space="preserve"> pane) and answer the following questions:</w:t>
      </w:r>
    </w:p>
    <w:p w14:paraId="7C960879" w14:textId="77777777" w:rsidR="007E62DE" w:rsidRDefault="007E62DE" w:rsidP="007E62DE">
      <w:pPr>
        <w:pStyle w:val="NumberingExercise"/>
        <w:numPr>
          <w:ilvl w:val="0"/>
          <w:numId w:val="0"/>
        </w:numPr>
        <w:ind w:left="720"/>
      </w:pPr>
      <w:r>
        <w:t xml:space="preserve">What is the minimum total profit generated by an employee? The maximum? The average? The total profit generated by all </w:t>
      </w:r>
      <w:proofErr w:type="gramStart"/>
      <w:r>
        <w:t>employees?</w:t>
      </w:r>
      <w:proofErr w:type="gramEnd"/>
    </w:p>
    <w:p w14:paraId="374B777C" w14:textId="7FD880E8" w:rsidR="00190DDD" w:rsidRDefault="007E62DE" w:rsidP="00190DDD">
      <w:pPr>
        <w:pStyle w:val="NumberingExercise"/>
        <w:numPr>
          <w:ilvl w:val="0"/>
          <w:numId w:val="0"/>
        </w:numPr>
        <w:tabs>
          <w:tab w:val="right" w:leader="underscore" w:pos="9360"/>
        </w:tabs>
        <w:ind w:left="720"/>
      </w:pPr>
      <w:r w:rsidRPr="00380AFE">
        <w:rPr>
          <w:b/>
        </w:rPr>
        <w:t>Answer</w:t>
      </w:r>
      <w:r>
        <w:t xml:space="preserve">: </w:t>
      </w:r>
      <w:r w:rsidR="00190DDD">
        <w:t xml:space="preserve">Minimum total profit that generated by an employee was 11.10, and maximum total profit that </w:t>
      </w:r>
      <w:proofErr w:type="spellStart"/>
      <w:r w:rsidR="00190DDD">
        <w:t>generaged</w:t>
      </w:r>
      <w:proofErr w:type="spellEnd"/>
      <w:r w:rsidR="00190DDD">
        <w:t xml:space="preserve"> by an employee was 19,146,779.62, and the average total profit was 109,148.</w:t>
      </w:r>
      <w:r w:rsidR="00190DDD" w:rsidRPr="00190DDD">
        <w:rPr>
          <w:bCs/>
        </w:rPr>
        <w:t>07</w:t>
      </w:r>
      <w:r w:rsidR="00190DDD">
        <w:rPr>
          <w:bCs/>
        </w:rPr>
        <w:t>. Total Profit was 70,727,947.65</w:t>
      </w:r>
    </w:p>
    <w:p w14:paraId="23C925B5" w14:textId="77777777" w:rsidR="007E62DE" w:rsidRDefault="007E62DE" w:rsidP="00363DA7">
      <w:pPr>
        <w:pStyle w:val="NumberingExercise"/>
        <w:numPr>
          <w:ilvl w:val="1"/>
          <w:numId w:val="8"/>
        </w:numPr>
      </w:pPr>
      <w:r>
        <w:t>Save the report.</w:t>
      </w:r>
    </w:p>
    <w:p w14:paraId="76B859BB" w14:textId="77777777" w:rsidR="007E62DE" w:rsidRDefault="007E62DE" w:rsidP="00363DA7">
      <w:pPr>
        <w:pStyle w:val="NumberingExercise"/>
        <w:numPr>
          <w:ilvl w:val="1"/>
          <w:numId w:val="8"/>
        </w:numPr>
      </w:pPr>
      <w:r>
        <w:t>Sign out of Visual Analytics.</w:t>
      </w:r>
    </w:p>
    <w:p w14:paraId="195757FE" w14:textId="77777777" w:rsidR="007E62DE" w:rsidRPr="00363DA7" w:rsidRDefault="007E62DE" w:rsidP="00363DA7">
      <w:pPr>
        <w:ind w:left="720" w:hanging="720"/>
      </w:pPr>
      <w:r>
        <w:rPr>
          <w:noProof/>
        </w:rPr>
        <w:drawing>
          <wp:inline distT="0" distB="0" distL="0" distR="0" wp14:anchorId="63622BD0" wp14:editId="4837BABB">
            <wp:extent cx="1014986" cy="182880"/>
            <wp:effectExtent l="0" t="0" r="0" b="7620"/>
            <wp:docPr id="104" name="Picture 104" descr="End of Exercise"/>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4986" cy="182880"/>
                    </a:xfrm>
                    <a:prstGeom prst="rect">
                      <a:avLst/>
                    </a:prstGeom>
                  </pic:spPr>
                </pic:pic>
              </a:graphicData>
            </a:graphic>
          </wp:inline>
        </w:drawing>
      </w:r>
    </w:p>
    <w:p w14:paraId="46D764E5" w14:textId="77777777" w:rsidR="00363DA7" w:rsidRPr="005A2E5B" w:rsidRDefault="00363DA7" w:rsidP="00363DA7">
      <w:pPr>
        <w:pageBreakBefore/>
        <w:pBdr>
          <w:bottom w:val="single" w:sz="24" w:space="1" w:color="808080"/>
        </w:pBdr>
        <w:spacing w:before="480" w:after="160"/>
        <w:outlineLvl w:val="2"/>
        <w:rPr>
          <w:rFonts w:ascii="Arial" w:hAnsi="Arial"/>
          <w:b/>
          <w:color w:val="000000"/>
          <w:kern w:val="28"/>
          <w:sz w:val="28"/>
        </w:rPr>
      </w:pPr>
      <w:bookmarkStart w:id="12" w:name="_Toc482278568"/>
      <w:bookmarkStart w:id="13" w:name="_Toc483993773"/>
      <w:bookmarkStart w:id="14" w:name="_Toc504726437"/>
      <w:bookmarkStart w:id="15" w:name="_Toc516824533"/>
      <w:bookmarkStart w:id="16" w:name="_Toc520878244"/>
      <w:bookmarkStart w:id="17" w:name="_Toc522188587"/>
      <w:bookmarkStart w:id="18" w:name="_Toc523829907"/>
      <w:r>
        <w:rPr>
          <w:rFonts w:ascii="Arial" w:hAnsi="Arial"/>
          <w:b/>
          <w:color w:val="000000"/>
          <w:kern w:val="28"/>
          <w:sz w:val="28"/>
        </w:rPr>
        <w:lastRenderedPageBreak/>
        <w:t xml:space="preserve">Week 2 – Homework </w:t>
      </w:r>
      <w:r w:rsidRPr="005A2E5B">
        <w:rPr>
          <w:rFonts w:ascii="Arial" w:hAnsi="Arial"/>
          <w:b/>
          <w:color w:val="000000"/>
          <w:kern w:val="28"/>
          <w:sz w:val="28"/>
        </w:rPr>
        <w:t>Exercise</w:t>
      </w:r>
      <w:r w:rsidRPr="005A2E5B">
        <w:rPr>
          <w:rFonts w:ascii="Arial" w:hAnsi="Arial"/>
          <w:b/>
          <w:noProof/>
          <w:color w:val="000000"/>
          <w:kern w:val="28"/>
          <w:sz w:val="28"/>
        </w:rPr>
        <w:drawing>
          <wp:anchor distT="0" distB="0" distL="114300" distR="114300" simplePos="0" relativeHeight="251663360" behindDoc="0" locked="1" layoutInCell="1" allowOverlap="1" wp14:anchorId="1D036E8E" wp14:editId="27B4F02A">
            <wp:simplePos x="0" y="0"/>
            <wp:positionH relativeFrom="margin">
              <wp:posOffset>0</wp:posOffset>
            </wp:positionH>
            <wp:positionV relativeFrom="margin">
              <wp:posOffset>-114935</wp:posOffset>
            </wp:positionV>
            <wp:extent cx="664845" cy="494030"/>
            <wp:effectExtent l="0" t="0" r="1905" b="1270"/>
            <wp:wrapSquare wrapText="right"/>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8">
                      <a:extLst>
                        <a:ext uri="{28A0092B-C50C-407E-A947-70E740481C1C}">
                          <a14:useLocalDpi xmlns:a14="http://schemas.microsoft.com/office/drawing/2010/main" val="0"/>
                        </a:ext>
                      </a:extLst>
                    </a:blip>
                    <a:stretch>
                      <a:fillRect/>
                    </a:stretch>
                  </pic:blipFill>
                  <pic:spPr>
                    <a:xfrm>
                      <a:off x="0" y="0"/>
                      <a:ext cx="664845" cy="494030"/>
                    </a:xfrm>
                    <a:prstGeom prst="rect">
                      <a:avLst/>
                    </a:prstGeom>
                  </pic:spPr>
                </pic:pic>
              </a:graphicData>
            </a:graphic>
          </wp:anchor>
        </w:drawing>
      </w:r>
      <w:bookmarkEnd w:id="12"/>
      <w:bookmarkEnd w:id="13"/>
      <w:bookmarkEnd w:id="14"/>
      <w:bookmarkEnd w:id="15"/>
      <w:bookmarkEnd w:id="16"/>
      <w:bookmarkEnd w:id="17"/>
      <w:bookmarkEnd w:id="18"/>
      <w:r>
        <w:rPr>
          <w:rFonts w:ascii="Arial" w:hAnsi="Arial"/>
          <w:b/>
          <w:color w:val="000000"/>
          <w:kern w:val="28"/>
          <w:sz w:val="28"/>
        </w:rPr>
        <w:t xml:space="preserve"> 3</w:t>
      </w:r>
    </w:p>
    <w:p w14:paraId="504672D1" w14:textId="77777777" w:rsidR="00363DA7" w:rsidRDefault="00363DA7" w:rsidP="00363DA7">
      <w:pPr>
        <w:rPr>
          <w:rFonts w:ascii="Arial" w:hAnsi="Arial"/>
          <w:sz w:val="21"/>
        </w:rPr>
      </w:pPr>
    </w:p>
    <w:p w14:paraId="39AF9CA9" w14:textId="77777777" w:rsidR="00363DA7" w:rsidRPr="005A2E5B" w:rsidRDefault="00363DA7" w:rsidP="00363DA7">
      <w:pPr>
        <w:rPr>
          <w:rFonts w:ascii="Arial" w:hAnsi="Arial"/>
          <w:sz w:val="21"/>
        </w:rPr>
      </w:pPr>
      <w:r w:rsidRPr="005A2E5B">
        <w:rPr>
          <w:rFonts w:ascii="Arial" w:hAnsi="Arial"/>
          <w:sz w:val="21"/>
        </w:rPr>
        <w:t xml:space="preserve">The </w:t>
      </w:r>
      <w:r w:rsidRPr="005A2E5B">
        <w:rPr>
          <w:rFonts w:ascii="Arial" w:hAnsi="Arial"/>
          <w:b/>
          <w:bCs/>
          <w:sz w:val="21"/>
        </w:rPr>
        <w:t>EMPLOYEES</w:t>
      </w:r>
      <w:r w:rsidRPr="005A2E5B">
        <w:rPr>
          <w:rFonts w:ascii="Arial" w:hAnsi="Arial"/>
          <w:sz w:val="21"/>
        </w:rPr>
        <w:t xml:space="preserve"> table contains a total of 648 observations and 24 columns. Each row represents a current or past employee of Orion Star and contains salary information and summary information about that employee’s sales (number of orders, profit, quantity ordered).</w:t>
      </w:r>
    </w:p>
    <w:p w14:paraId="311696F5" w14:textId="77777777" w:rsidR="00363DA7" w:rsidRPr="005A2E5B" w:rsidRDefault="00363DA7" w:rsidP="00363DA7">
      <w:pPr>
        <w:numPr>
          <w:ilvl w:val="0"/>
          <w:numId w:val="8"/>
        </w:numPr>
        <w:rPr>
          <w:rFonts w:ascii="Arial" w:hAnsi="Arial"/>
          <w:sz w:val="21"/>
        </w:rPr>
      </w:pPr>
      <w:r w:rsidRPr="005A2E5B">
        <w:rPr>
          <w:rFonts w:ascii="Arial" w:hAnsi="Arial"/>
          <w:b/>
          <w:sz w:val="21"/>
        </w:rPr>
        <w:t>Preparing Data</w:t>
      </w:r>
    </w:p>
    <w:p w14:paraId="4AA9FF2F" w14:textId="77777777" w:rsidR="00363DA7" w:rsidRPr="005A2E5B" w:rsidRDefault="00363DA7" w:rsidP="00363DA7">
      <w:pPr>
        <w:numPr>
          <w:ilvl w:val="1"/>
          <w:numId w:val="8"/>
        </w:numPr>
        <w:rPr>
          <w:rFonts w:ascii="Arial" w:hAnsi="Arial"/>
          <w:sz w:val="21"/>
        </w:rPr>
      </w:pPr>
      <w:r w:rsidRPr="005A2E5B">
        <w:rPr>
          <w:rFonts w:ascii="Arial" w:hAnsi="Arial"/>
          <w:sz w:val="21"/>
        </w:rPr>
        <w:t xml:space="preserve">Open the browser and sign </w:t>
      </w:r>
      <w:proofErr w:type="gramStart"/>
      <w:r w:rsidRPr="005A2E5B">
        <w:rPr>
          <w:rFonts w:ascii="Arial" w:hAnsi="Arial"/>
          <w:sz w:val="21"/>
        </w:rPr>
        <w:t>in to</w:t>
      </w:r>
      <w:proofErr w:type="gramEnd"/>
      <w:r w:rsidRPr="005A2E5B">
        <w:rPr>
          <w:rFonts w:ascii="Arial" w:hAnsi="Arial"/>
          <w:sz w:val="21"/>
        </w:rPr>
        <w:t xml:space="preserve"> Visual Analytics using </w:t>
      </w:r>
      <w:r w:rsidR="00AB76E4">
        <w:rPr>
          <w:rFonts w:ascii="Arial" w:hAnsi="Arial"/>
          <w:sz w:val="21"/>
        </w:rPr>
        <w:t>your student</w:t>
      </w:r>
      <w:r w:rsidRPr="005A2E5B">
        <w:rPr>
          <w:rFonts w:ascii="Arial" w:hAnsi="Arial"/>
          <w:sz w:val="21"/>
        </w:rPr>
        <w:t xml:space="preserve"> credentials.</w:t>
      </w:r>
    </w:p>
    <w:p w14:paraId="714100C3" w14:textId="53E78F2F" w:rsidR="005037A9" w:rsidRPr="007B1B5F" w:rsidRDefault="00363DA7" w:rsidP="005037A9">
      <w:pPr>
        <w:numPr>
          <w:ilvl w:val="1"/>
          <w:numId w:val="8"/>
        </w:numPr>
        <w:rPr>
          <w:rFonts w:ascii="Arial" w:hAnsi="Arial"/>
          <w:sz w:val="21"/>
        </w:rPr>
      </w:pPr>
      <w:r w:rsidRPr="005037A9">
        <w:rPr>
          <w:rFonts w:ascii="Arial" w:hAnsi="Arial"/>
          <w:sz w:val="21"/>
        </w:rPr>
        <w:t xml:space="preserve">Open and run the </w:t>
      </w:r>
      <w:r w:rsidRPr="005037A9">
        <w:rPr>
          <w:rFonts w:ascii="Arial" w:hAnsi="Arial"/>
          <w:b/>
          <w:sz w:val="21"/>
        </w:rPr>
        <w:t xml:space="preserve">VA1- </w:t>
      </w:r>
      <w:r w:rsidR="005037A9">
        <w:rPr>
          <w:rFonts w:ascii="Arial" w:hAnsi="Arial"/>
          <w:b/>
          <w:sz w:val="21"/>
        </w:rPr>
        <w:t>Practice</w:t>
      </w:r>
      <w:r w:rsidRPr="005037A9">
        <w:rPr>
          <w:rFonts w:ascii="Arial" w:hAnsi="Arial"/>
          <w:b/>
          <w:sz w:val="21"/>
        </w:rPr>
        <w:t>2.2</w:t>
      </w:r>
      <w:r w:rsidRPr="005037A9">
        <w:rPr>
          <w:rFonts w:ascii="Arial" w:hAnsi="Arial"/>
          <w:sz w:val="21"/>
        </w:rPr>
        <w:t xml:space="preserve"> plan in the </w:t>
      </w:r>
      <w:r w:rsidR="005037A9" w:rsidRPr="00AF6001">
        <w:rPr>
          <w:rFonts w:ascii="Arial" w:hAnsi="Arial" w:cs="Arial"/>
          <w:b/>
          <w:sz w:val="21"/>
          <w:szCs w:val="21"/>
        </w:rPr>
        <w:t>SAS Content</w:t>
      </w:r>
      <w:r w:rsidR="005037A9">
        <w:rPr>
          <w:rFonts w:ascii="Arial" w:hAnsi="Arial" w:cs="Arial"/>
          <w:sz w:val="21"/>
          <w:szCs w:val="21"/>
        </w:rPr>
        <w:t xml:space="preserve"> </w:t>
      </w:r>
      <w:r w:rsidR="005037A9" w:rsidRPr="00FD4613">
        <w:rPr>
          <w:rFonts w:ascii="Arial" w:hAnsi="Arial" w:cs="Arial"/>
          <w:sz w:val="21"/>
          <w:szCs w:val="21"/>
        </w:rPr>
        <w:sym w:font="Wingdings" w:char="F0F0"/>
      </w:r>
      <w:r w:rsidR="005037A9">
        <w:rPr>
          <w:rFonts w:ascii="Arial" w:hAnsi="Arial" w:cs="Arial"/>
          <w:sz w:val="21"/>
          <w:szCs w:val="21"/>
        </w:rPr>
        <w:t xml:space="preserve"> </w:t>
      </w:r>
      <w:r w:rsidR="005037A9" w:rsidRPr="00AF6001">
        <w:rPr>
          <w:rFonts w:ascii="Arial" w:hAnsi="Arial" w:cs="Arial"/>
          <w:b/>
          <w:sz w:val="21"/>
          <w:szCs w:val="21"/>
        </w:rPr>
        <w:t>Courses</w:t>
      </w:r>
      <w:r w:rsidR="005037A9">
        <w:rPr>
          <w:rFonts w:ascii="Arial" w:hAnsi="Arial" w:cs="Arial"/>
          <w:sz w:val="21"/>
          <w:szCs w:val="21"/>
        </w:rPr>
        <w:t xml:space="preserve"> </w:t>
      </w:r>
      <w:r w:rsidR="005037A9" w:rsidRPr="00FD4613">
        <w:rPr>
          <w:rFonts w:ascii="Arial" w:hAnsi="Arial" w:cs="Arial"/>
          <w:sz w:val="21"/>
          <w:szCs w:val="21"/>
        </w:rPr>
        <w:sym w:font="Wingdings" w:char="F0F0"/>
      </w:r>
      <w:r w:rsidR="005037A9">
        <w:rPr>
          <w:rFonts w:ascii="Arial" w:hAnsi="Arial" w:cs="Arial"/>
          <w:sz w:val="21"/>
          <w:szCs w:val="21"/>
        </w:rPr>
        <w:t xml:space="preserve"> </w:t>
      </w:r>
      <w:r w:rsidR="005037A9" w:rsidRPr="00AF6001">
        <w:rPr>
          <w:rFonts w:ascii="Arial" w:hAnsi="Arial" w:cs="Arial"/>
          <w:b/>
          <w:sz w:val="21"/>
          <w:szCs w:val="21"/>
        </w:rPr>
        <w:t>YVA18</w:t>
      </w:r>
      <w:r w:rsidR="005037A9">
        <w:rPr>
          <w:rFonts w:ascii="Arial" w:hAnsi="Arial" w:cs="Arial"/>
          <w:b/>
          <w:sz w:val="21"/>
          <w:szCs w:val="21"/>
        </w:rPr>
        <w:t>5</w:t>
      </w:r>
      <w:r w:rsidR="005037A9">
        <w:rPr>
          <w:rFonts w:cs="Arial"/>
          <w:b/>
          <w:szCs w:val="21"/>
        </w:rPr>
        <w:t xml:space="preserve"> </w:t>
      </w:r>
      <w:r w:rsidR="005037A9" w:rsidRPr="00FD4613">
        <w:rPr>
          <w:rFonts w:ascii="Arial" w:hAnsi="Arial" w:cs="Arial"/>
          <w:sz w:val="21"/>
          <w:szCs w:val="21"/>
        </w:rPr>
        <w:sym w:font="Wingdings" w:char="F0F0"/>
      </w:r>
      <w:r w:rsidR="005037A9">
        <w:rPr>
          <w:rFonts w:ascii="Arial" w:hAnsi="Arial" w:cs="Arial"/>
          <w:sz w:val="21"/>
          <w:szCs w:val="21"/>
        </w:rPr>
        <w:t xml:space="preserve"> </w:t>
      </w:r>
      <w:r w:rsidR="005037A9">
        <w:rPr>
          <w:rFonts w:cs="Arial"/>
          <w:b/>
          <w:szCs w:val="21"/>
        </w:rPr>
        <w:t xml:space="preserve">Basics </w:t>
      </w:r>
      <w:r w:rsidR="005037A9" w:rsidRPr="00FD4613">
        <w:rPr>
          <w:rFonts w:ascii="Arial" w:hAnsi="Arial" w:cs="Arial"/>
          <w:sz w:val="21"/>
          <w:szCs w:val="21"/>
        </w:rPr>
        <w:sym w:font="Wingdings" w:char="F0F0"/>
      </w:r>
      <w:r w:rsidR="005037A9">
        <w:rPr>
          <w:rFonts w:ascii="Arial" w:hAnsi="Arial" w:cs="Arial"/>
          <w:sz w:val="21"/>
          <w:szCs w:val="21"/>
        </w:rPr>
        <w:t xml:space="preserve"> </w:t>
      </w:r>
      <w:r w:rsidR="005037A9">
        <w:rPr>
          <w:rFonts w:cs="Arial"/>
          <w:b/>
          <w:szCs w:val="21"/>
        </w:rPr>
        <w:t xml:space="preserve">Practices (HR) </w:t>
      </w:r>
      <w:r w:rsidR="005037A9">
        <w:t>folder</w:t>
      </w:r>
      <w:r w:rsidR="005A6F7E">
        <w:t xml:space="preserve"> (available under Prepare Data)</w:t>
      </w:r>
      <w:r w:rsidR="005037A9">
        <w:t>.</w:t>
      </w:r>
    </w:p>
    <w:p w14:paraId="45FB3952" w14:textId="65C719F2" w:rsidR="00363DA7" w:rsidRPr="005037A9" w:rsidRDefault="00363DA7" w:rsidP="00411761">
      <w:pPr>
        <w:numPr>
          <w:ilvl w:val="1"/>
          <w:numId w:val="8"/>
        </w:numPr>
        <w:rPr>
          <w:rFonts w:ascii="Arial" w:hAnsi="Arial"/>
          <w:sz w:val="21"/>
        </w:rPr>
      </w:pPr>
      <w:r w:rsidRPr="005037A9">
        <w:rPr>
          <w:rFonts w:ascii="Arial" w:hAnsi="Arial"/>
          <w:sz w:val="21"/>
        </w:rPr>
        <w:t>View properties for the result table and answer the following question:</w:t>
      </w:r>
    </w:p>
    <w:p w14:paraId="51D2CB71" w14:textId="77777777" w:rsidR="00363DA7" w:rsidRPr="005A2E5B" w:rsidRDefault="00363DA7" w:rsidP="00363DA7">
      <w:pPr>
        <w:ind w:left="720"/>
        <w:rPr>
          <w:rFonts w:ascii="Arial" w:hAnsi="Arial"/>
          <w:sz w:val="21"/>
        </w:rPr>
      </w:pPr>
      <w:r w:rsidRPr="005A2E5B">
        <w:rPr>
          <w:rFonts w:ascii="Arial" w:hAnsi="Arial"/>
          <w:sz w:val="21"/>
        </w:rPr>
        <w:t>How many rows are in the</w:t>
      </w:r>
      <w:r w:rsidRPr="005A2E5B">
        <w:rPr>
          <w:rFonts w:ascii="Arial" w:hAnsi="Arial"/>
          <w:b/>
          <w:sz w:val="21"/>
        </w:rPr>
        <w:t xml:space="preserve"> EMPLOYEES</w:t>
      </w:r>
      <w:r w:rsidRPr="005A2E5B">
        <w:rPr>
          <w:rFonts w:ascii="Arial" w:hAnsi="Arial"/>
          <w:sz w:val="21"/>
        </w:rPr>
        <w:t xml:space="preserve"> table after the actions of the plan are applied?</w:t>
      </w:r>
    </w:p>
    <w:p w14:paraId="1ED380EC" w14:textId="49C2940A" w:rsidR="00363DA7" w:rsidRPr="005A2E5B" w:rsidRDefault="00363DA7" w:rsidP="00363DA7">
      <w:pPr>
        <w:tabs>
          <w:tab w:val="right" w:leader="underscore" w:pos="9360"/>
        </w:tabs>
        <w:ind w:left="720"/>
        <w:rPr>
          <w:rFonts w:ascii="Arial" w:hAnsi="Arial"/>
          <w:sz w:val="21"/>
        </w:rPr>
      </w:pPr>
      <w:r w:rsidRPr="005A2E5B">
        <w:rPr>
          <w:rFonts w:ascii="Arial" w:hAnsi="Arial"/>
          <w:b/>
          <w:sz w:val="21"/>
        </w:rPr>
        <w:t>Answer</w:t>
      </w:r>
      <w:r w:rsidRPr="005A2E5B">
        <w:rPr>
          <w:rFonts w:ascii="Arial" w:hAnsi="Arial"/>
          <w:sz w:val="21"/>
        </w:rPr>
        <w:t>:</w:t>
      </w:r>
      <w:r w:rsidR="00190DDD">
        <w:rPr>
          <w:rFonts w:ascii="Arial" w:hAnsi="Arial"/>
          <w:sz w:val="21"/>
        </w:rPr>
        <w:t xml:space="preserve"> It has 648 rows in the EMPLOYEES table with 24 columns and size of 374.6KB</w:t>
      </w:r>
    </w:p>
    <w:p w14:paraId="3305B387" w14:textId="77777777" w:rsidR="00363DA7" w:rsidRPr="005A2E5B" w:rsidRDefault="00363DA7" w:rsidP="00363DA7">
      <w:pPr>
        <w:numPr>
          <w:ilvl w:val="1"/>
          <w:numId w:val="8"/>
        </w:numPr>
        <w:rPr>
          <w:rFonts w:ascii="Arial" w:hAnsi="Arial"/>
          <w:sz w:val="21"/>
        </w:rPr>
      </w:pPr>
      <w:r w:rsidRPr="005A2E5B">
        <w:rPr>
          <w:rFonts w:ascii="Arial" w:hAnsi="Arial"/>
          <w:sz w:val="21"/>
        </w:rPr>
        <w:t>View details about the steps performed in the plan and answer the following questions:</w:t>
      </w:r>
    </w:p>
    <w:p w14:paraId="7CC51B0E" w14:textId="77777777" w:rsidR="00363DA7" w:rsidRPr="005A2E5B" w:rsidRDefault="00363DA7" w:rsidP="00363DA7">
      <w:pPr>
        <w:ind w:left="720"/>
        <w:rPr>
          <w:rFonts w:ascii="Arial" w:hAnsi="Arial"/>
          <w:sz w:val="21"/>
        </w:rPr>
      </w:pPr>
      <w:r w:rsidRPr="005A2E5B">
        <w:rPr>
          <w:rFonts w:ascii="Arial" w:hAnsi="Arial"/>
          <w:sz w:val="21"/>
        </w:rPr>
        <w:t>How many convert column actions were performed? On which column (or columns)?</w:t>
      </w:r>
    </w:p>
    <w:p w14:paraId="30ABE032" w14:textId="2E7B85D4" w:rsidR="00363DA7" w:rsidRPr="005A2E5B" w:rsidRDefault="00363DA7" w:rsidP="00363DA7">
      <w:pPr>
        <w:tabs>
          <w:tab w:val="right" w:leader="underscore" w:pos="9360"/>
        </w:tabs>
        <w:ind w:left="720"/>
        <w:rPr>
          <w:rFonts w:ascii="Arial" w:hAnsi="Arial"/>
          <w:sz w:val="21"/>
        </w:rPr>
      </w:pPr>
      <w:r w:rsidRPr="005A2E5B">
        <w:rPr>
          <w:rFonts w:ascii="Arial" w:hAnsi="Arial"/>
          <w:b/>
          <w:sz w:val="21"/>
        </w:rPr>
        <w:t>Answer</w:t>
      </w:r>
      <w:r w:rsidRPr="005A2E5B">
        <w:rPr>
          <w:rFonts w:ascii="Arial" w:hAnsi="Arial"/>
          <w:sz w:val="21"/>
        </w:rPr>
        <w:t xml:space="preserve">: </w:t>
      </w:r>
      <w:r w:rsidR="00190DDD">
        <w:rPr>
          <w:rFonts w:ascii="Arial" w:hAnsi="Arial"/>
          <w:sz w:val="21"/>
        </w:rPr>
        <w:t xml:space="preserve">First click, it has only one (Source </w:t>
      </w:r>
      <w:proofErr w:type="gramStart"/>
      <w:r w:rsidR="00190DDD">
        <w:rPr>
          <w:rFonts w:ascii="Arial" w:hAnsi="Arial"/>
          <w:sz w:val="21"/>
        </w:rPr>
        <w:t>column :</w:t>
      </w:r>
      <w:proofErr w:type="gramEnd"/>
      <w:r w:rsidR="00190DDD">
        <w:rPr>
          <w:rFonts w:ascii="Arial" w:hAnsi="Arial"/>
          <w:sz w:val="21"/>
        </w:rPr>
        <w:t xml:space="preserve"> </w:t>
      </w:r>
      <w:proofErr w:type="spellStart"/>
      <w:r w:rsidR="00190DDD">
        <w:rPr>
          <w:rFonts w:ascii="Arial" w:hAnsi="Arial"/>
          <w:sz w:val="21"/>
        </w:rPr>
        <w:t>Employee_ID</w:t>
      </w:r>
      <w:proofErr w:type="spellEnd"/>
      <w:r w:rsidR="001B2352">
        <w:rPr>
          <w:rFonts w:ascii="Arial" w:hAnsi="Arial"/>
          <w:sz w:val="21"/>
        </w:rPr>
        <w:t xml:space="preserve"> and New column : Employee ID</w:t>
      </w:r>
      <w:r w:rsidR="00190DDD">
        <w:rPr>
          <w:rFonts w:ascii="Arial" w:hAnsi="Arial"/>
          <w:sz w:val="21"/>
        </w:rPr>
        <w:t>)</w:t>
      </w:r>
      <w:r w:rsidR="001B2352">
        <w:rPr>
          <w:rFonts w:ascii="Arial" w:hAnsi="Arial"/>
          <w:sz w:val="21"/>
        </w:rPr>
        <w:t xml:space="preserve"> but when you click + sign, it will continue to have more source column.</w:t>
      </w:r>
    </w:p>
    <w:p w14:paraId="4CC4BE99" w14:textId="77777777" w:rsidR="00363DA7" w:rsidRPr="005A2E5B" w:rsidRDefault="00363DA7" w:rsidP="00363DA7">
      <w:pPr>
        <w:ind w:left="720"/>
        <w:rPr>
          <w:rFonts w:ascii="Arial" w:hAnsi="Arial"/>
          <w:sz w:val="21"/>
        </w:rPr>
      </w:pPr>
      <w:r w:rsidRPr="005A2E5B">
        <w:rPr>
          <w:rFonts w:ascii="Arial" w:hAnsi="Arial"/>
          <w:sz w:val="21"/>
        </w:rPr>
        <w:t>Which column was changed to uppercase?</w:t>
      </w:r>
    </w:p>
    <w:p w14:paraId="32D0C4A8" w14:textId="61509DE8" w:rsidR="00363DA7" w:rsidRPr="005A2E5B" w:rsidRDefault="00363DA7" w:rsidP="00363DA7">
      <w:pPr>
        <w:tabs>
          <w:tab w:val="right" w:leader="underscore" w:pos="9360"/>
        </w:tabs>
        <w:ind w:left="720"/>
        <w:rPr>
          <w:rFonts w:ascii="Arial" w:hAnsi="Arial"/>
          <w:sz w:val="21"/>
        </w:rPr>
      </w:pPr>
      <w:r w:rsidRPr="005A2E5B">
        <w:rPr>
          <w:rFonts w:ascii="Arial" w:hAnsi="Arial"/>
          <w:b/>
          <w:sz w:val="21"/>
        </w:rPr>
        <w:t>Answer</w:t>
      </w:r>
      <w:r w:rsidRPr="005A2E5B">
        <w:rPr>
          <w:rFonts w:ascii="Arial" w:hAnsi="Arial"/>
          <w:sz w:val="21"/>
        </w:rPr>
        <w:t xml:space="preserve">: </w:t>
      </w:r>
      <w:r w:rsidR="001B2352">
        <w:rPr>
          <w:rFonts w:ascii="Arial" w:hAnsi="Arial"/>
          <w:sz w:val="21"/>
        </w:rPr>
        <w:t xml:space="preserve"> Source Column was </w:t>
      </w:r>
      <w:proofErr w:type="spellStart"/>
      <w:r w:rsidR="001B2352">
        <w:rPr>
          <w:rFonts w:ascii="Arial" w:hAnsi="Arial"/>
          <w:sz w:val="21"/>
        </w:rPr>
        <w:t>Employee_country</w:t>
      </w:r>
      <w:proofErr w:type="spellEnd"/>
      <w:r w:rsidR="001B2352">
        <w:rPr>
          <w:rFonts w:ascii="Arial" w:hAnsi="Arial"/>
          <w:sz w:val="21"/>
        </w:rPr>
        <w:t xml:space="preserve">, and when you click Source column, it will show employee ID, </w:t>
      </w:r>
      <w:proofErr w:type="spellStart"/>
      <w:r w:rsidR="001B2352">
        <w:rPr>
          <w:rFonts w:ascii="Arial" w:hAnsi="Arial"/>
          <w:sz w:val="21"/>
        </w:rPr>
        <w:t>Employee_ID_CONVERTED</w:t>
      </w:r>
      <w:proofErr w:type="spellEnd"/>
      <w:r w:rsidR="001B2352">
        <w:rPr>
          <w:rFonts w:ascii="Arial" w:hAnsi="Arial"/>
          <w:sz w:val="21"/>
        </w:rPr>
        <w:t xml:space="preserve">, Employee_ID_CONVERTED1, </w:t>
      </w:r>
      <w:proofErr w:type="spellStart"/>
      <w:r w:rsidR="001B2352">
        <w:rPr>
          <w:rFonts w:ascii="Arial" w:hAnsi="Arial"/>
          <w:sz w:val="21"/>
        </w:rPr>
        <w:t>Employee_Country</w:t>
      </w:r>
      <w:proofErr w:type="spellEnd"/>
      <w:r w:rsidR="001B2352">
        <w:rPr>
          <w:rFonts w:ascii="Arial" w:hAnsi="Arial"/>
          <w:sz w:val="21"/>
        </w:rPr>
        <w:t xml:space="preserve">, Company, Department, Section, </w:t>
      </w:r>
      <w:proofErr w:type="spellStart"/>
      <w:r w:rsidR="001B2352">
        <w:rPr>
          <w:rFonts w:ascii="Arial" w:hAnsi="Arial"/>
          <w:sz w:val="21"/>
        </w:rPr>
        <w:t>Org_Group</w:t>
      </w:r>
      <w:proofErr w:type="spellEnd"/>
      <w:r w:rsidR="001B2352">
        <w:rPr>
          <w:rFonts w:ascii="Arial" w:hAnsi="Arial"/>
          <w:sz w:val="21"/>
        </w:rPr>
        <w:t xml:space="preserve">, </w:t>
      </w:r>
      <w:proofErr w:type="spellStart"/>
      <w:r w:rsidR="001B2352">
        <w:rPr>
          <w:rFonts w:ascii="Arial" w:hAnsi="Arial"/>
          <w:sz w:val="21"/>
        </w:rPr>
        <w:t>Job_Title</w:t>
      </w:r>
      <w:proofErr w:type="spellEnd"/>
      <w:r w:rsidR="001B2352">
        <w:rPr>
          <w:rFonts w:ascii="Arial" w:hAnsi="Arial"/>
          <w:sz w:val="21"/>
        </w:rPr>
        <w:t xml:space="preserve">, </w:t>
      </w:r>
      <w:proofErr w:type="spellStart"/>
      <w:r w:rsidR="001B2352">
        <w:rPr>
          <w:rFonts w:ascii="Arial" w:hAnsi="Arial"/>
          <w:sz w:val="21"/>
        </w:rPr>
        <w:t>Employee_Name</w:t>
      </w:r>
      <w:proofErr w:type="spellEnd"/>
      <w:r w:rsidR="001B2352">
        <w:rPr>
          <w:rFonts w:ascii="Arial" w:hAnsi="Arial"/>
          <w:sz w:val="21"/>
        </w:rPr>
        <w:t>.</w:t>
      </w:r>
      <w:r w:rsidRPr="005A2E5B">
        <w:rPr>
          <w:rFonts w:ascii="Arial" w:hAnsi="Arial"/>
          <w:sz w:val="21"/>
        </w:rPr>
        <w:tab/>
      </w:r>
    </w:p>
    <w:p w14:paraId="1B7009B3" w14:textId="77777777" w:rsidR="00363DA7" w:rsidRPr="005A2E5B" w:rsidRDefault="00363DA7" w:rsidP="00363DA7">
      <w:pPr>
        <w:ind w:left="720"/>
        <w:rPr>
          <w:rFonts w:ascii="Arial" w:hAnsi="Arial"/>
          <w:sz w:val="21"/>
        </w:rPr>
      </w:pPr>
      <w:r w:rsidRPr="005A2E5B">
        <w:rPr>
          <w:rFonts w:ascii="Arial" w:hAnsi="Arial"/>
          <w:sz w:val="21"/>
        </w:rPr>
        <w:t>What filter was applied to the table?</w:t>
      </w:r>
    </w:p>
    <w:p w14:paraId="3430DDF0" w14:textId="28B58114" w:rsidR="00363DA7" w:rsidRPr="005A2E5B" w:rsidRDefault="00363DA7" w:rsidP="00363DA7">
      <w:pPr>
        <w:tabs>
          <w:tab w:val="right" w:leader="underscore" w:pos="9360"/>
        </w:tabs>
        <w:ind w:left="720"/>
        <w:rPr>
          <w:rFonts w:ascii="Arial" w:hAnsi="Arial"/>
          <w:sz w:val="21"/>
        </w:rPr>
      </w:pPr>
      <w:r w:rsidRPr="005A2E5B">
        <w:rPr>
          <w:rFonts w:ascii="Arial" w:hAnsi="Arial"/>
          <w:b/>
          <w:sz w:val="21"/>
        </w:rPr>
        <w:t>Answer</w:t>
      </w:r>
      <w:r w:rsidRPr="005A2E5B">
        <w:rPr>
          <w:rFonts w:ascii="Arial" w:hAnsi="Arial"/>
          <w:sz w:val="21"/>
        </w:rPr>
        <w:t xml:space="preserve">: </w:t>
      </w:r>
      <w:proofErr w:type="gramStart"/>
      <w:r w:rsidR="00D624D8">
        <w:rPr>
          <w:rFonts w:ascii="Arial" w:hAnsi="Arial"/>
          <w:sz w:val="21"/>
        </w:rPr>
        <w:t>Column :</w:t>
      </w:r>
      <w:proofErr w:type="gramEnd"/>
      <w:r w:rsidR="00D624D8">
        <w:rPr>
          <w:rFonts w:ascii="Arial" w:hAnsi="Arial"/>
          <w:sz w:val="21"/>
        </w:rPr>
        <w:t xml:space="preserve"> “Department”, Operator : “in” Value : “Sales, Purchasing”</w:t>
      </w:r>
    </w:p>
    <w:p w14:paraId="4209B4AA" w14:textId="77777777" w:rsidR="005037A9" w:rsidRDefault="005037A9" w:rsidP="00363DA7">
      <w:pPr>
        <w:ind w:left="720"/>
        <w:rPr>
          <w:rFonts w:ascii="Arial" w:hAnsi="Arial"/>
          <w:sz w:val="21"/>
        </w:rPr>
      </w:pPr>
    </w:p>
    <w:p w14:paraId="51BF05B8" w14:textId="069CA244" w:rsidR="00363DA7" w:rsidRPr="005A2E5B" w:rsidRDefault="00363DA7" w:rsidP="00363DA7">
      <w:pPr>
        <w:ind w:left="720"/>
        <w:rPr>
          <w:rFonts w:ascii="Arial" w:hAnsi="Arial"/>
          <w:sz w:val="21"/>
        </w:rPr>
      </w:pPr>
      <w:r w:rsidRPr="005A2E5B">
        <w:rPr>
          <w:rFonts w:ascii="Arial" w:hAnsi="Arial"/>
          <w:sz w:val="21"/>
        </w:rPr>
        <w:t>What is the name of the new output table created from the plan?</w:t>
      </w:r>
    </w:p>
    <w:p w14:paraId="284B5344" w14:textId="77777777" w:rsidR="00363DA7" w:rsidRPr="005A2E5B" w:rsidRDefault="00363DA7" w:rsidP="00363DA7">
      <w:pPr>
        <w:ind w:left="720"/>
        <w:rPr>
          <w:rFonts w:ascii="Arial" w:hAnsi="Arial"/>
          <w:sz w:val="21"/>
        </w:rPr>
      </w:pPr>
      <w:r w:rsidRPr="005A2E5B">
        <w:rPr>
          <w:rFonts w:ascii="Arial" w:hAnsi="Arial"/>
          <w:b/>
          <w:sz w:val="21"/>
        </w:rPr>
        <w:t>Hint</w:t>
      </w:r>
      <w:r w:rsidRPr="005A2E5B">
        <w:rPr>
          <w:rFonts w:ascii="Arial" w:hAnsi="Arial"/>
          <w:sz w:val="21"/>
        </w:rPr>
        <w:t xml:space="preserve">: Click </w:t>
      </w:r>
      <w:r w:rsidRPr="005A2E5B">
        <w:rPr>
          <w:rFonts w:ascii="Arial" w:hAnsi="Arial"/>
          <w:noProof/>
          <w:position w:val="-8"/>
          <w:sz w:val="21"/>
        </w:rPr>
        <w:drawing>
          <wp:inline distT="0" distB="0" distL="0" distR="0" wp14:anchorId="636E4609" wp14:editId="1881ABC0">
            <wp:extent cx="121920" cy="182880"/>
            <wp:effectExtent l="19050" t="19050" r="11430" b="266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 cy="182880"/>
                    </a:xfrm>
                    <a:prstGeom prst="rect">
                      <a:avLst/>
                    </a:prstGeom>
                    <a:ln w="6348" cmpd="sng">
                      <a:solidFill>
                        <a:srgbClr val="000000"/>
                      </a:solidFill>
                      <a:prstDash val="solid"/>
                    </a:ln>
                  </pic:spPr>
                </pic:pic>
              </a:graphicData>
            </a:graphic>
          </wp:inline>
        </w:drawing>
      </w:r>
      <w:r w:rsidRPr="005A2E5B">
        <w:rPr>
          <w:rFonts w:ascii="Arial" w:hAnsi="Arial"/>
          <w:sz w:val="21"/>
        </w:rPr>
        <w:t xml:space="preserve">  (</w:t>
      </w:r>
      <w:r w:rsidRPr="005A2E5B">
        <w:rPr>
          <w:rFonts w:ascii="Arial" w:hAnsi="Arial"/>
          <w:b/>
          <w:sz w:val="21"/>
        </w:rPr>
        <w:t>More</w:t>
      </w:r>
      <w:r w:rsidRPr="005A2E5B">
        <w:rPr>
          <w:rFonts w:ascii="Arial" w:hAnsi="Arial"/>
          <w:sz w:val="21"/>
        </w:rPr>
        <w:t xml:space="preserve">) and select </w:t>
      </w:r>
      <w:r w:rsidRPr="005A2E5B">
        <w:rPr>
          <w:rFonts w:ascii="Arial" w:hAnsi="Arial"/>
          <w:b/>
          <w:sz w:val="21"/>
        </w:rPr>
        <w:t>Save as</w:t>
      </w:r>
      <w:r w:rsidRPr="005A2E5B">
        <w:rPr>
          <w:rFonts w:ascii="Arial" w:hAnsi="Arial"/>
          <w:sz w:val="21"/>
        </w:rPr>
        <w:t xml:space="preserve"> to view the name of the output table.</w:t>
      </w:r>
    </w:p>
    <w:p w14:paraId="6CC60EFF" w14:textId="2E025323" w:rsidR="00363DA7" w:rsidRPr="005A2E5B" w:rsidRDefault="00363DA7" w:rsidP="00363DA7">
      <w:pPr>
        <w:tabs>
          <w:tab w:val="right" w:leader="underscore" w:pos="9360"/>
        </w:tabs>
        <w:ind w:left="720"/>
        <w:rPr>
          <w:rFonts w:ascii="Arial" w:hAnsi="Arial"/>
          <w:sz w:val="21"/>
        </w:rPr>
      </w:pPr>
      <w:r w:rsidRPr="005A2E5B">
        <w:rPr>
          <w:rFonts w:ascii="Arial" w:hAnsi="Arial"/>
          <w:b/>
          <w:sz w:val="21"/>
        </w:rPr>
        <w:t>Answer</w:t>
      </w:r>
      <w:r w:rsidRPr="005A2E5B">
        <w:rPr>
          <w:rFonts w:ascii="Arial" w:hAnsi="Arial"/>
          <w:sz w:val="21"/>
        </w:rPr>
        <w:t xml:space="preserve">: </w:t>
      </w:r>
      <w:r w:rsidR="00D624D8">
        <w:rPr>
          <w:rFonts w:ascii="Arial" w:hAnsi="Arial"/>
          <w:sz w:val="21"/>
        </w:rPr>
        <w:t xml:space="preserve">Target table Name was </w:t>
      </w:r>
      <w:r w:rsidR="00D624D8" w:rsidRPr="00D624D8">
        <w:rPr>
          <w:rFonts w:ascii="Arial" w:hAnsi="Arial"/>
          <w:sz w:val="21"/>
        </w:rPr>
        <w:t>EMPLOYEES_CLEAN</w:t>
      </w:r>
      <w:r w:rsidRPr="005A2E5B">
        <w:rPr>
          <w:rFonts w:ascii="Arial" w:hAnsi="Arial"/>
          <w:sz w:val="21"/>
        </w:rPr>
        <w:tab/>
      </w:r>
    </w:p>
    <w:p w14:paraId="053A4ECB" w14:textId="77777777" w:rsidR="00363DA7" w:rsidRPr="005A2E5B" w:rsidRDefault="00363DA7" w:rsidP="00363DA7">
      <w:pPr>
        <w:numPr>
          <w:ilvl w:val="1"/>
          <w:numId w:val="8"/>
        </w:numPr>
        <w:rPr>
          <w:rFonts w:ascii="Arial" w:hAnsi="Arial"/>
          <w:sz w:val="21"/>
        </w:rPr>
      </w:pPr>
      <w:r w:rsidRPr="005A2E5B">
        <w:rPr>
          <w:rFonts w:ascii="Arial" w:hAnsi="Arial"/>
          <w:sz w:val="21"/>
        </w:rPr>
        <w:t>Sign out of Visual Analytics.</w:t>
      </w:r>
    </w:p>
    <w:p w14:paraId="28ED627E" w14:textId="77777777" w:rsidR="00363DA7" w:rsidRPr="005A2E5B" w:rsidRDefault="00363DA7" w:rsidP="00363DA7">
      <w:pPr>
        <w:ind w:left="720" w:hanging="720"/>
        <w:rPr>
          <w:rFonts w:ascii="Arial" w:hAnsi="Arial"/>
          <w:sz w:val="21"/>
        </w:rPr>
      </w:pPr>
      <w:r w:rsidRPr="005A2E5B">
        <w:rPr>
          <w:rFonts w:ascii="Arial" w:hAnsi="Arial"/>
          <w:noProof/>
          <w:sz w:val="21"/>
        </w:rPr>
        <w:drawing>
          <wp:inline distT="0" distB="0" distL="0" distR="0" wp14:anchorId="41A6AE7B" wp14:editId="32807455">
            <wp:extent cx="1014202" cy="182889"/>
            <wp:effectExtent l="0" t="0" r="0" b="7620"/>
            <wp:docPr id="3" name="Picture 3" descr="End of Exercise"/>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14202" cy="182889"/>
                    </a:xfrm>
                    <a:prstGeom prst="rect">
                      <a:avLst/>
                    </a:prstGeom>
                  </pic:spPr>
                </pic:pic>
              </a:graphicData>
            </a:graphic>
          </wp:inline>
        </w:drawing>
      </w:r>
    </w:p>
    <w:p w14:paraId="35E83DB6" w14:textId="77777777" w:rsidR="00363DA7" w:rsidRPr="001A78A8" w:rsidRDefault="00363DA7" w:rsidP="001A78A8"/>
    <w:sectPr w:rsidR="00363DA7" w:rsidRPr="001A78A8" w:rsidSect="00A30A6C">
      <w:headerReference w:type="default" r:id="rId12"/>
      <w:footerReference w:type="even" r:id="rId13"/>
      <w:footerReference w:type="default" r:id="rId14"/>
      <w:headerReference w:type="first" r:id="rId15"/>
      <w:pgSz w:w="12240" w:h="15840"/>
      <w:pgMar w:top="1440" w:right="1440" w:bottom="1620" w:left="720" w:header="720" w:footer="720" w:gutter="720"/>
      <w:pgNumType w:chapStyle="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78AFD" w14:textId="77777777" w:rsidR="006F7D59" w:rsidRDefault="006F7D59">
      <w:r>
        <w:separator/>
      </w:r>
    </w:p>
  </w:endnote>
  <w:endnote w:type="continuationSeparator" w:id="0">
    <w:p w14:paraId="35FBCA7E" w14:textId="77777777" w:rsidR="006F7D59" w:rsidRDefault="006F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0515812"/>
      <w:docPartObj>
        <w:docPartGallery w:val="Page Numbers (Bottom of Page)"/>
        <w:docPartUnique/>
      </w:docPartObj>
    </w:sdtPr>
    <w:sdtEndPr>
      <w:rPr>
        <w:noProof/>
      </w:rPr>
    </w:sdtEndPr>
    <w:sdtContent>
      <w:p w14:paraId="4345E576" w14:textId="77777777" w:rsidR="00F93529" w:rsidRDefault="00F93529">
        <w:pPr>
          <w:pStyle w:val="Footer"/>
          <w:jc w:val="right"/>
        </w:pPr>
        <w:r>
          <w:fldChar w:fldCharType="begin"/>
        </w:r>
        <w:r>
          <w:instrText xml:space="preserve"> PAGE   \* MERGEFORMAT </w:instrText>
        </w:r>
        <w:r>
          <w:fldChar w:fldCharType="separate"/>
        </w:r>
        <w:r w:rsidR="00E55720">
          <w:rPr>
            <w:noProof/>
          </w:rPr>
          <w:t>8</w:t>
        </w:r>
        <w:r>
          <w:rPr>
            <w:noProof/>
          </w:rPr>
          <w:fldChar w:fldCharType="end"/>
        </w:r>
      </w:p>
    </w:sdtContent>
  </w:sdt>
  <w:p w14:paraId="6B80B0CA" w14:textId="77777777" w:rsidR="00F93529" w:rsidRPr="009576B2" w:rsidRDefault="00F93529">
    <w:pPr>
      <w:pStyle w:val="Footer"/>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5472670"/>
      <w:docPartObj>
        <w:docPartGallery w:val="Page Numbers (Bottom of Page)"/>
        <w:docPartUnique/>
      </w:docPartObj>
    </w:sdtPr>
    <w:sdtEndPr>
      <w:rPr>
        <w:noProof/>
      </w:rPr>
    </w:sdtEndPr>
    <w:sdtContent>
      <w:p w14:paraId="1B50C413" w14:textId="77777777" w:rsidR="00F93529" w:rsidRDefault="00F93529">
        <w:pPr>
          <w:pStyle w:val="Footer"/>
          <w:jc w:val="right"/>
        </w:pPr>
        <w:r>
          <w:fldChar w:fldCharType="begin"/>
        </w:r>
        <w:r>
          <w:instrText xml:space="preserve"> PAGE   \* MERGEFORMAT </w:instrText>
        </w:r>
        <w:r>
          <w:fldChar w:fldCharType="separate"/>
        </w:r>
        <w:r w:rsidR="00E55720">
          <w:rPr>
            <w:noProof/>
          </w:rPr>
          <w:t>9</w:t>
        </w:r>
        <w:r>
          <w:rPr>
            <w:noProof/>
          </w:rPr>
          <w:fldChar w:fldCharType="end"/>
        </w:r>
      </w:p>
    </w:sdtContent>
  </w:sdt>
  <w:p w14:paraId="047EDBE1" w14:textId="77777777" w:rsidR="00F93529" w:rsidRPr="009576B2" w:rsidRDefault="00F93529">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658C77" w14:textId="77777777" w:rsidR="006F7D59" w:rsidRDefault="006F7D59">
      <w:r>
        <w:separator/>
      </w:r>
    </w:p>
  </w:footnote>
  <w:footnote w:type="continuationSeparator" w:id="0">
    <w:p w14:paraId="372CA6E8" w14:textId="77777777" w:rsidR="006F7D59" w:rsidRDefault="006F7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90B86" w14:textId="77777777" w:rsidR="00F93529" w:rsidRDefault="00F93529" w:rsidP="008F0DAD">
    <w:pPr>
      <w:pStyle w:val="Header"/>
      <w:pBdr>
        <w:bottom w:val="none" w:sz="0" w:space="0" w:color="auto"/>
      </w:pBdr>
      <w:tabs>
        <w:tab w:val="right" w:pos="8640"/>
        <w:tab w:val="right" w:pos="93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B203E8" w14:textId="77777777" w:rsidR="00F93529" w:rsidRDefault="00F93529">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05254"/>
    <w:multiLevelType w:val="multilevel"/>
    <w:tmpl w:val="D450C262"/>
    <w:name w:val="DemoOutlineNumbering5"/>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8437675"/>
    <w:multiLevelType w:val="multilevel"/>
    <w:tmpl w:val="D450C262"/>
    <w:name w:val="DemoOutlineNumbering"/>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AD23134"/>
    <w:multiLevelType w:val="multilevel"/>
    <w:tmpl w:val="B2FC0D98"/>
    <w:lvl w:ilvl="0">
      <w:start w:val="2"/>
      <w:numFmt w:val="decimal"/>
      <w:pStyle w:val="Heading1"/>
      <w:lvlText w:val="Chapter %1"/>
      <w:lvlJc w:val="left"/>
      <w:pPr>
        <w:tabs>
          <w:tab w:val="num" w:pos="1800"/>
        </w:tabs>
        <w:ind w:left="0" w:firstLine="0"/>
      </w:pPr>
      <w:rPr>
        <w:rFonts w:hint="default"/>
      </w:rPr>
    </w:lvl>
    <w:lvl w:ilvl="1">
      <w:start w:val="1"/>
      <w:numFmt w:val="decimal"/>
      <w:pStyle w:val="Heading2"/>
      <w:lvlText w:val="%1.%2"/>
      <w:lvlJc w:val="left"/>
      <w:pPr>
        <w:tabs>
          <w:tab w:val="num" w:pos="1080"/>
        </w:tabs>
        <w:ind w:left="720" w:hanging="720"/>
      </w:pPr>
      <w:rPr>
        <w:rFonts w:hint="default"/>
        <w:color w:val="auto"/>
        <w:sz w:val="44"/>
        <w:szCs w:val="44"/>
      </w:rPr>
    </w:lvl>
    <w:lvl w:ilvl="2">
      <w:start w:val="1"/>
      <w:numFmt w:val="decimal"/>
      <w:lvlText w:val="%1.%2.%3"/>
      <w:lvlJc w:val="left"/>
      <w:pPr>
        <w:tabs>
          <w:tab w:val="num" w:pos="720"/>
        </w:tabs>
        <w:ind w:left="720" w:hanging="720"/>
      </w:pPr>
      <w:rPr>
        <w:rFonts w:hint="default"/>
      </w:rPr>
    </w:lvl>
    <w:lvl w:ilvl="3">
      <w:start w:val="1"/>
      <w:numFmt w:val="decimal"/>
      <w:lvlText w:val="%3.%4"/>
      <w:lvlJc w:val="left"/>
      <w:pPr>
        <w:tabs>
          <w:tab w:val="num" w:pos="1080"/>
        </w:tabs>
        <w:ind w:left="576" w:hanging="576"/>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B1F3BBC"/>
    <w:multiLevelType w:val="multilevel"/>
    <w:tmpl w:val="5CEE7602"/>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D3A7B44"/>
    <w:multiLevelType w:val="multilevel"/>
    <w:tmpl w:val="8A267036"/>
    <w:name w:val="PowerServExercise"/>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5" w15:restartNumberingAfterBreak="0">
    <w:nsid w:val="2A7D29B5"/>
    <w:multiLevelType w:val="hybridMultilevel"/>
    <w:tmpl w:val="9A448CE6"/>
    <w:lvl w:ilvl="0" w:tplc="FC0E395C">
      <w:start w:val="1"/>
      <w:numFmt w:val="bullet"/>
      <w:lvlText w:val="•"/>
      <w:lvlJc w:val="left"/>
      <w:pPr>
        <w:tabs>
          <w:tab w:val="num" w:pos="720"/>
        </w:tabs>
        <w:ind w:left="720" w:hanging="360"/>
      </w:pPr>
      <w:rPr>
        <w:rFonts w:ascii="Arial" w:hAnsi="Arial" w:hint="default"/>
      </w:rPr>
    </w:lvl>
    <w:lvl w:ilvl="1" w:tplc="00DA111C">
      <w:start w:val="1"/>
      <w:numFmt w:val="bullet"/>
      <w:lvlText w:val="•"/>
      <w:lvlJc w:val="left"/>
      <w:pPr>
        <w:tabs>
          <w:tab w:val="num" w:pos="1440"/>
        </w:tabs>
        <w:ind w:left="1440" w:hanging="360"/>
      </w:pPr>
      <w:rPr>
        <w:rFonts w:ascii="Arial" w:hAnsi="Arial" w:hint="default"/>
      </w:rPr>
    </w:lvl>
    <w:lvl w:ilvl="2" w:tplc="C076FF1A" w:tentative="1">
      <w:start w:val="1"/>
      <w:numFmt w:val="bullet"/>
      <w:lvlText w:val="•"/>
      <w:lvlJc w:val="left"/>
      <w:pPr>
        <w:tabs>
          <w:tab w:val="num" w:pos="2160"/>
        </w:tabs>
        <w:ind w:left="2160" w:hanging="360"/>
      </w:pPr>
      <w:rPr>
        <w:rFonts w:ascii="Arial" w:hAnsi="Arial" w:hint="default"/>
      </w:rPr>
    </w:lvl>
    <w:lvl w:ilvl="3" w:tplc="11402AD2" w:tentative="1">
      <w:start w:val="1"/>
      <w:numFmt w:val="bullet"/>
      <w:lvlText w:val="•"/>
      <w:lvlJc w:val="left"/>
      <w:pPr>
        <w:tabs>
          <w:tab w:val="num" w:pos="2880"/>
        </w:tabs>
        <w:ind w:left="2880" w:hanging="360"/>
      </w:pPr>
      <w:rPr>
        <w:rFonts w:ascii="Arial" w:hAnsi="Arial" w:hint="default"/>
      </w:rPr>
    </w:lvl>
    <w:lvl w:ilvl="4" w:tplc="0478AC4E" w:tentative="1">
      <w:start w:val="1"/>
      <w:numFmt w:val="bullet"/>
      <w:lvlText w:val="•"/>
      <w:lvlJc w:val="left"/>
      <w:pPr>
        <w:tabs>
          <w:tab w:val="num" w:pos="3600"/>
        </w:tabs>
        <w:ind w:left="3600" w:hanging="360"/>
      </w:pPr>
      <w:rPr>
        <w:rFonts w:ascii="Arial" w:hAnsi="Arial" w:hint="default"/>
      </w:rPr>
    </w:lvl>
    <w:lvl w:ilvl="5" w:tplc="C4B84696" w:tentative="1">
      <w:start w:val="1"/>
      <w:numFmt w:val="bullet"/>
      <w:lvlText w:val="•"/>
      <w:lvlJc w:val="left"/>
      <w:pPr>
        <w:tabs>
          <w:tab w:val="num" w:pos="4320"/>
        </w:tabs>
        <w:ind w:left="4320" w:hanging="360"/>
      </w:pPr>
      <w:rPr>
        <w:rFonts w:ascii="Arial" w:hAnsi="Arial" w:hint="default"/>
      </w:rPr>
    </w:lvl>
    <w:lvl w:ilvl="6" w:tplc="3D4867D4" w:tentative="1">
      <w:start w:val="1"/>
      <w:numFmt w:val="bullet"/>
      <w:lvlText w:val="•"/>
      <w:lvlJc w:val="left"/>
      <w:pPr>
        <w:tabs>
          <w:tab w:val="num" w:pos="5040"/>
        </w:tabs>
        <w:ind w:left="5040" w:hanging="360"/>
      </w:pPr>
      <w:rPr>
        <w:rFonts w:ascii="Arial" w:hAnsi="Arial" w:hint="default"/>
      </w:rPr>
    </w:lvl>
    <w:lvl w:ilvl="7" w:tplc="9F5278F0" w:tentative="1">
      <w:start w:val="1"/>
      <w:numFmt w:val="bullet"/>
      <w:lvlText w:val="•"/>
      <w:lvlJc w:val="left"/>
      <w:pPr>
        <w:tabs>
          <w:tab w:val="num" w:pos="5760"/>
        </w:tabs>
        <w:ind w:left="5760" w:hanging="360"/>
      </w:pPr>
      <w:rPr>
        <w:rFonts w:ascii="Arial" w:hAnsi="Arial" w:hint="default"/>
      </w:rPr>
    </w:lvl>
    <w:lvl w:ilvl="8" w:tplc="F7DC68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093CEC"/>
    <w:multiLevelType w:val="multilevel"/>
    <w:tmpl w:val="A2D2F90A"/>
    <w:lvl w:ilvl="0">
      <w:start w:val="1"/>
      <w:numFmt w:val="decimal"/>
      <w:lvlRestart w:val="0"/>
      <w:suff w:val="nothing"/>
      <w:lvlText w:val="%1.   "/>
      <w:lvlJc w:val="left"/>
      <w:pPr>
        <w:ind w:left="360" w:hanging="360"/>
      </w:pPr>
      <w:rPr>
        <w:rFonts w:ascii="Arial" w:hAnsi="Arial" w:cs="Arial" w:hint="default"/>
        <w:b/>
        <w:i w:val="0"/>
      </w:rPr>
    </w:lvl>
    <w:lvl w:ilvl="1">
      <w:start w:val="1"/>
      <w:numFmt w:val="lowerLetter"/>
      <w:suff w:val="nothing"/>
      <w:lvlText w:val="%2.   "/>
      <w:lvlJc w:val="left"/>
      <w:pPr>
        <w:ind w:left="720" w:hanging="360"/>
      </w:pPr>
      <w:rPr>
        <w:rFonts w:ascii="Arial" w:hAnsi="Arial" w:cs="Arial" w:hint="default"/>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7" w15:restartNumberingAfterBreak="0">
    <w:nsid w:val="338A7E93"/>
    <w:multiLevelType w:val="multilevel"/>
    <w:tmpl w:val="6CDC94F8"/>
    <w:lvl w:ilvl="0">
      <w:start w:val="1"/>
      <w:numFmt w:val="decimal"/>
      <w:pStyle w:val="List"/>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41191917"/>
    <w:multiLevelType w:val="hybridMultilevel"/>
    <w:tmpl w:val="6C821EA0"/>
    <w:lvl w:ilvl="0" w:tplc="30D256B6">
      <w:start w:val="1"/>
      <w:numFmt w:val="bullet"/>
      <w:lvlText w:val="•"/>
      <w:lvlJc w:val="left"/>
      <w:pPr>
        <w:tabs>
          <w:tab w:val="num" w:pos="720"/>
        </w:tabs>
        <w:ind w:left="720" w:hanging="360"/>
      </w:pPr>
      <w:rPr>
        <w:rFonts w:ascii="Arial" w:hAnsi="Arial" w:hint="default"/>
      </w:rPr>
    </w:lvl>
    <w:lvl w:ilvl="1" w:tplc="DB6A2766">
      <w:start w:val="1"/>
      <w:numFmt w:val="bullet"/>
      <w:lvlText w:val="•"/>
      <w:lvlJc w:val="left"/>
      <w:pPr>
        <w:tabs>
          <w:tab w:val="num" w:pos="1440"/>
        </w:tabs>
        <w:ind w:left="1440" w:hanging="360"/>
      </w:pPr>
      <w:rPr>
        <w:rFonts w:ascii="Arial" w:hAnsi="Arial" w:hint="default"/>
      </w:rPr>
    </w:lvl>
    <w:lvl w:ilvl="2" w:tplc="FF3A17A2" w:tentative="1">
      <w:start w:val="1"/>
      <w:numFmt w:val="bullet"/>
      <w:lvlText w:val="•"/>
      <w:lvlJc w:val="left"/>
      <w:pPr>
        <w:tabs>
          <w:tab w:val="num" w:pos="2160"/>
        </w:tabs>
        <w:ind w:left="2160" w:hanging="360"/>
      </w:pPr>
      <w:rPr>
        <w:rFonts w:ascii="Arial" w:hAnsi="Arial" w:hint="default"/>
      </w:rPr>
    </w:lvl>
    <w:lvl w:ilvl="3" w:tplc="16AC45BE" w:tentative="1">
      <w:start w:val="1"/>
      <w:numFmt w:val="bullet"/>
      <w:lvlText w:val="•"/>
      <w:lvlJc w:val="left"/>
      <w:pPr>
        <w:tabs>
          <w:tab w:val="num" w:pos="2880"/>
        </w:tabs>
        <w:ind w:left="2880" w:hanging="360"/>
      </w:pPr>
      <w:rPr>
        <w:rFonts w:ascii="Arial" w:hAnsi="Arial" w:hint="default"/>
      </w:rPr>
    </w:lvl>
    <w:lvl w:ilvl="4" w:tplc="16F2AE76" w:tentative="1">
      <w:start w:val="1"/>
      <w:numFmt w:val="bullet"/>
      <w:lvlText w:val="•"/>
      <w:lvlJc w:val="left"/>
      <w:pPr>
        <w:tabs>
          <w:tab w:val="num" w:pos="3600"/>
        </w:tabs>
        <w:ind w:left="3600" w:hanging="360"/>
      </w:pPr>
      <w:rPr>
        <w:rFonts w:ascii="Arial" w:hAnsi="Arial" w:hint="default"/>
      </w:rPr>
    </w:lvl>
    <w:lvl w:ilvl="5" w:tplc="99B41EAC" w:tentative="1">
      <w:start w:val="1"/>
      <w:numFmt w:val="bullet"/>
      <w:lvlText w:val="•"/>
      <w:lvlJc w:val="left"/>
      <w:pPr>
        <w:tabs>
          <w:tab w:val="num" w:pos="4320"/>
        </w:tabs>
        <w:ind w:left="4320" w:hanging="360"/>
      </w:pPr>
      <w:rPr>
        <w:rFonts w:ascii="Arial" w:hAnsi="Arial" w:hint="default"/>
      </w:rPr>
    </w:lvl>
    <w:lvl w:ilvl="6" w:tplc="080AAF7A" w:tentative="1">
      <w:start w:val="1"/>
      <w:numFmt w:val="bullet"/>
      <w:lvlText w:val="•"/>
      <w:lvlJc w:val="left"/>
      <w:pPr>
        <w:tabs>
          <w:tab w:val="num" w:pos="5040"/>
        </w:tabs>
        <w:ind w:left="5040" w:hanging="360"/>
      </w:pPr>
      <w:rPr>
        <w:rFonts w:ascii="Arial" w:hAnsi="Arial" w:hint="default"/>
      </w:rPr>
    </w:lvl>
    <w:lvl w:ilvl="7" w:tplc="87BA4E06" w:tentative="1">
      <w:start w:val="1"/>
      <w:numFmt w:val="bullet"/>
      <w:lvlText w:val="•"/>
      <w:lvlJc w:val="left"/>
      <w:pPr>
        <w:tabs>
          <w:tab w:val="num" w:pos="5760"/>
        </w:tabs>
        <w:ind w:left="5760" w:hanging="360"/>
      </w:pPr>
      <w:rPr>
        <w:rFonts w:ascii="Arial" w:hAnsi="Arial" w:hint="default"/>
      </w:rPr>
    </w:lvl>
    <w:lvl w:ilvl="8" w:tplc="8CCA902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5DD797C"/>
    <w:multiLevelType w:val="multilevel"/>
    <w:tmpl w:val="EB30115E"/>
    <w:lvl w:ilvl="0">
      <w:start w:val="1"/>
      <w:numFmt w:val="decimal"/>
      <w:lvlRestart w:val="0"/>
      <w:suff w:val="nothing"/>
      <w:lvlText w:val="%1.   "/>
      <w:lvlJc w:val="left"/>
      <w:pPr>
        <w:ind w:left="360" w:hanging="360"/>
      </w:pPr>
      <w:rPr>
        <w:rFonts w:ascii="Arial" w:hAnsi="Arial" w:cs="Arial" w:hint="default"/>
        <w:b/>
        <w:i w:val="0"/>
      </w:rPr>
    </w:lvl>
    <w:lvl w:ilvl="1">
      <w:start w:val="1"/>
      <w:numFmt w:val="lowerLetter"/>
      <w:suff w:val="nothing"/>
      <w:lvlText w:val="%2.   "/>
      <w:lvlJc w:val="left"/>
      <w:pPr>
        <w:ind w:left="720" w:hanging="360"/>
      </w:pPr>
      <w:rPr>
        <w:rFonts w:ascii="Arial" w:hAnsi="Arial" w:cs="Arial" w:hint="default"/>
        <w:b/>
        <w:i w:val="0"/>
      </w:rPr>
    </w:lvl>
    <w:lvl w:ilvl="2">
      <w:start w:val="1"/>
      <w:numFmt w:val="decimal"/>
      <w:suff w:val="nothing"/>
      <w:lvlText w:val="%3)   "/>
      <w:lvlJc w:val="left"/>
      <w:pPr>
        <w:ind w:left="1080" w:hanging="360"/>
      </w:pPr>
      <w:rPr>
        <w:rFonts w:ascii="Arial" w:hAnsi="Arial" w:cs="Arial" w:hint="default"/>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none"/>
      <w:suff w:val="nothing"/>
      <w:lvlText w:val=""/>
      <w:lvlJc w:val="left"/>
      <w:pPr>
        <w:ind w:left="0" w:firstLine="0"/>
      </w:pPr>
      <w:rPr>
        <w:rFonts w:ascii="Times New Roman" w:hAnsi="Times New Roman" w:cs="Times New Roman"/>
      </w:rPr>
    </w:lvl>
    <w:lvl w:ilvl="6">
      <w:start w:val="1"/>
      <w:numFmt w:val="none"/>
      <w:suff w:val="nothing"/>
      <w:lvlText w:val=""/>
      <w:lvlJc w:val="left"/>
      <w:pPr>
        <w:ind w:left="0" w:firstLine="0"/>
      </w:pPr>
      <w:rPr>
        <w:rFonts w:ascii="Times New Roman" w:hAnsi="Times New Roman" w:cs="Times New Roman"/>
      </w:rPr>
    </w:lvl>
    <w:lvl w:ilvl="7">
      <w:start w:val="1"/>
      <w:numFmt w:val="none"/>
      <w:suff w:val="nothing"/>
      <w:lvlText w:val=""/>
      <w:lvlJc w:val="left"/>
      <w:pPr>
        <w:ind w:left="0" w:firstLine="0"/>
      </w:pPr>
      <w:rPr>
        <w:rFonts w:ascii="Times New Roman" w:hAnsi="Times New Roman" w:cs="Times New Roman"/>
      </w:rPr>
    </w:lvl>
    <w:lvl w:ilvl="8">
      <w:start w:val="1"/>
      <w:numFmt w:val="none"/>
      <w:suff w:val="nothing"/>
      <w:lvlText w:val=""/>
      <w:lvlJc w:val="left"/>
      <w:pPr>
        <w:ind w:left="0" w:firstLine="0"/>
      </w:pPr>
      <w:rPr>
        <w:rFonts w:ascii="Times New Roman" w:hAnsi="Times New Roman" w:cs="Times New Roman"/>
      </w:rPr>
    </w:lvl>
  </w:abstractNum>
  <w:abstractNum w:abstractNumId="10" w15:restartNumberingAfterBreak="0">
    <w:nsid w:val="471837D9"/>
    <w:multiLevelType w:val="multilevel"/>
    <w:tmpl w:val="D450C262"/>
    <w:name w:val="DemoOutlineNumbering2"/>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CC15B0C"/>
    <w:multiLevelType w:val="multilevel"/>
    <w:tmpl w:val="22A0AEB6"/>
    <w:lvl w:ilvl="0">
      <w:start w:val="1"/>
      <w:numFmt w:val="none"/>
      <w:pStyle w:val="TOC9"/>
      <w:lvlText w:val="Demonstration: "/>
      <w:lvlJc w:val="left"/>
      <w:pPr>
        <w:tabs>
          <w:tab w:val="num" w:pos="2520"/>
        </w:tabs>
        <w:ind w:left="2520" w:hanging="1440"/>
      </w:pPr>
      <w:rPr>
        <w:rFonts w:ascii="Arial" w:hAnsi="Arial" w:hint="default"/>
        <w:sz w:val="20"/>
      </w:rPr>
    </w:lvl>
    <w:lvl w:ilvl="1">
      <w:start w:val="1"/>
      <w:numFmt w:val="decimal"/>
      <w:lvlText w:val="%1.%2"/>
      <w:lvlJc w:val="left"/>
      <w:pPr>
        <w:tabs>
          <w:tab w:val="num" w:pos="4320"/>
        </w:tabs>
        <w:ind w:left="3960" w:hanging="720"/>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3.%4"/>
      <w:lvlJc w:val="left"/>
      <w:pPr>
        <w:tabs>
          <w:tab w:val="num" w:pos="4320"/>
        </w:tabs>
        <w:ind w:left="3816" w:hanging="576"/>
      </w:pPr>
      <w:rPr>
        <w:rFonts w:hint="default"/>
      </w:rPr>
    </w:lvl>
    <w:lvl w:ilvl="4">
      <w:start w:val="1"/>
      <w:numFmt w:val="decimal"/>
      <w:lvlText w:val="%1.%2.%3.%4.%5"/>
      <w:lvlJc w:val="left"/>
      <w:pPr>
        <w:tabs>
          <w:tab w:val="num" w:pos="4248"/>
        </w:tabs>
        <w:ind w:left="4248" w:hanging="1008"/>
      </w:pPr>
      <w:rPr>
        <w:rFonts w:hint="default"/>
      </w:rPr>
    </w:lvl>
    <w:lvl w:ilvl="5">
      <w:start w:val="1"/>
      <w:numFmt w:val="decimal"/>
      <w:lvlText w:val="%1.%2.%3.%4.%5.%6"/>
      <w:lvlJc w:val="left"/>
      <w:pPr>
        <w:tabs>
          <w:tab w:val="num" w:pos="4392"/>
        </w:tabs>
        <w:ind w:left="4392" w:hanging="1152"/>
      </w:pPr>
      <w:rPr>
        <w:rFonts w:hint="default"/>
      </w:rPr>
    </w:lvl>
    <w:lvl w:ilvl="6">
      <w:start w:val="1"/>
      <w:numFmt w:val="decimal"/>
      <w:lvlText w:val="%1.%2.%3.%4.%5.%6.%7"/>
      <w:lvlJc w:val="left"/>
      <w:pPr>
        <w:tabs>
          <w:tab w:val="num" w:pos="4536"/>
        </w:tabs>
        <w:ind w:left="4536" w:hanging="1296"/>
      </w:pPr>
      <w:rPr>
        <w:rFonts w:hint="default"/>
      </w:rPr>
    </w:lvl>
    <w:lvl w:ilvl="7">
      <w:start w:val="1"/>
      <w:numFmt w:val="decimal"/>
      <w:lvlText w:val="%1.%2.%3.%4.%5.%6.%7.%8"/>
      <w:lvlJc w:val="left"/>
      <w:pPr>
        <w:tabs>
          <w:tab w:val="num" w:pos="4680"/>
        </w:tabs>
        <w:ind w:left="4680" w:hanging="1440"/>
      </w:pPr>
      <w:rPr>
        <w:rFonts w:hint="default"/>
      </w:rPr>
    </w:lvl>
    <w:lvl w:ilvl="8">
      <w:start w:val="1"/>
      <w:numFmt w:val="decimal"/>
      <w:lvlText w:val="%1.%2.%3.%4.%5.%6.%7.%8.%9"/>
      <w:lvlJc w:val="left"/>
      <w:pPr>
        <w:tabs>
          <w:tab w:val="num" w:pos="4824"/>
        </w:tabs>
        <w:ind w:left="4824" w:hanging="1584"/>
      </w:pPr>
      <w:rPr>
        <w:rFonts w:hint="default"/>
      </w:rPr>
    </w:lvl>
  </w:abstractNum>
  <w:abstractNum w:abstractNumId="12" w15:restartNumberingAfterBreak="0">
    <w:nsid w:val="58950271"/>
    <w:multiLevelType w:val="multilevel"/>
    <w:tmpl w:val="D450C262"/>
    <w:name w:val="DemoOutlineNumbering3"/>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5D305517"/>
    <w:multiLevelType w:val="multilevel"/>
    <w:tmpl w:val="CE7A9850"/>
    <w:lvl w:ilvl="0">
      <w:start w:val="1"/>
      <w:numFmt w:val="decimal"/>
      <w:pStyle w:val="NumberingSolutions"/>
      <w:suff w:val="nothing"/>
      <w:lvlText w:val="%1.   "/>
      <w:lvlJc w:val="left"/>
      <w:pPr>
        <w:ind w:left="360" w:hanging="360"/>
      </w:pPr>
      <w:rPr>
        <w:rFonts w:ascii="Times New Roman" w:hAnsi="Times New Roman" w:hint="default"/>
        <w:b/>
        <w:i w:val="0"/>
      </w:rPr>
    </w:lvl>
    <w:lvl w:ilvl="1">
      <w:start w:val="1"/>
      <w:numFmt w:val="lowerLetter"/>
      <w:suff w:val="nothing"/>
      <w:lvlText w:val="%2.   "/>
      <w:lvlJc w:val="left"/>
      <w:pPr>
        <w:ind w:left="720" w:hanging="360"/>
      </w:pPr>
      <w:rPr>
        <w:rFonts w:ascii="Century Schoolbook" w:hAnsi="Century Schoolbook" w:hint="default"/>
        <w:b/>
        <w:i w:val="0"/>
      </w:rPr>
    </w:lvl>
    <w:lvl w:ilvl="2">
      <w:start w:val="1"/>
      <w:numFmt w:val="decimal"/>
      <w:suff w:val="nothing"/>
      <w:lvlText w:val="%3)  "/>
      <w:lvlJc w:val="left"/>
      <w:pPr>
        <w:ind w:left="1080" w:hanging="360"/>
      </w:pPr>
      <w:rPr>
        <w:rFonts w:hint="default"/>
      </w:rPr>
    </w:lvl>
    <w:lvl w:ilvl="3">
      <w:start w:val="1"/>
      <w:numFmt w:val="lowerLetter"/>
      <w:suff w:val="nothing"/>
      <w:lvlText w:val="%4)  "/>
      <w:lvlJc w:val="left"/>
      <w:pPr>
        <w:ind w:left="1440" w:hanging="360"/>
      </w:pPr>
      <w:rPr>
        <w:rFonts w:hint="default"/>
      </w:rPr>
    </w:lvl>
    <w:lvl w:ilvl="4">
      <w:start w:val="1"/>
      <w:numFmt w:val="decimal"/>
      <w:suff w:val="nothing"/>
      <w:lvlText w:val="(%5) "/>
      <w:lvlJc w:val="left"/>
      <w:pPr>
        <w:ind w:left="1800" w:hanging="360"/>
      </w:pPr>
      <w:rPr>
        <w:rFonts w:hint="default"/>
      </w:rPr>
    </w:lvl>
    <w:lvl w:ilvl="5">
      <w:start w:val="1"/>
      <w:numFmt w:val="lowerRoman"/>
      <w:lvlText w:val="(%6)"/>
      <w:lvlJc w:val="left"/>
      <w:pPr>
        <w:tabs>
          <w:tab w:val="num" w:pos="288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FBE4412"/>
    <w:multiLevelType w:val="multilevel"/>
    <w:tmpl w:val="D450C262"/>
    <w:name w:val="DemoOutlineNumbering4"/>
    <w:lvl w:ilvl="0">
      <w:start w:val="1"/>
      <w:numFmt w:val="decimal"/>
      <w:lvlText w:val="%1."/>
      <w:lvlJc w:val="left"/>
      <w:pPr>
        <w:tabs>
          <w:tab w:val="num" w:pos="360"/>
        </w:tabs>
        <w:ind w:left="360" w:hanging="360"/>
      </w:pPr>
      <w:rPr>
        <w:b w:val="0"/>
        <w:i w:val="0"/>
      </w:rPr>
    </w:lvl>
    <w:lvl w:ilvl="1">
      <w:start w:val="1"/>
      <w:numFmt w:val="lowerLetter"/>
      <w:lvlText w:val="%2."/>
      <w:lvlJc w:val="left"/>
      <w:pPr>
        <w:tabs>
          <w:tab w:val="num" w:pos="720"/>
        </w:tabs>
        <w:ind w:left="720" w:hanging="360"/>
      </w:pPr>
      <w:rPr>
        <w:b w:val="0"/>
        <w:i w:val="0"/>
      </w:r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6381264C"/>
    <w:multiLevelType w:val="singleLevel"/>
    <w:tmpl w:val="403229C8"/>
    <w:lvl w:ilvl="0">
      <w:start w:val="1"/>
      <w:numFmt w:val="bullet"/>
      <w:pStyle w:val="BulletedNormal"/>
      <w:lvlText w:val=""/>
      <w:lvlJc w:val="left"/>
      <w:pPr>
        <w:tabs>
          <w:tab w:val="num" w:pos="360"/>
        </w:tabs>
        <w:ind w:left="360" w:hanging="360"/>
      </w:pPr>
      <w:rPr>
        <w:rFonts w:ascii="Symbol" w:hAnsi="Symbol" w:hint="default"/>
      </w:rPr>
    </w:lvl>
  </w:abstractNum>
  <w:abstractNum w:abstractNumId="16" w15:restartNumberingAfterBreak="0">
    <w:nsid w:val="74996E23"/>
    <w:multiLevelType w:val="multilevel"/>
    <w:tmpl w:val="2D9E85BA"/>
    <w:name w:val="PowerServSolution"/>
    <w:lvl w:ilvl="0">
      <w:start w:val="1"/>
      <w:numFmt w:val="decimal"/>
      <w:lvlRestart w:val="0"/>
      <w:suff w:val="nothing"/>
      <w:lvlText w:val="%1.   "/>
      <w:lvlJc w:val="left"/>
      <w:pPr>
        <w:ind w:left="360" w:hanging="360"/>
      </w:pPr>
      <w:rPr>
        <w:rFonts w:ascii="Times New Roman" w:hAnsi="Times New Roman" w:cs="Times New Roman"/>
        <w:b/>
        <w:i w:val="0"/>
      </w:rPr>
    </w:lvl>
    <w:lvl w:ilvl="1">
      <w:start w:val="1"/>
      <w:numFmt w:val="lowerLetter"/>
      <w:suff w:val="nothing"/>
      <w:lvlText w:val="%2.   "/>
      <w:lvlJc w:val="left"/>
      <w:pPr>
        <w:ind w:left="720" w:hanging="360"/>
      </w:pPr>
      <w:rPr>
        <w:rFonts w:ascii="Times New Roman" w:hAnsi="Times New Roman" w:cs="Times New Roman"/>
        <w:b/>
        <w:i w:val="0"/>
      </w:rPr>
    </w:lvl>
    <w:lvl w:ilvl="2">
      <w:start w:val="1"/>
      <w:numFmt w:val="decimal"/>
      <w:suff w:val="nothing"/>
      <w:lvlText w:val="%3)  "/>
      <w:lvlJc w:val="left"/>
      <w:pPr>
        <w:ind w:left="1080" w:hanging="360"/>
      </w:pPr>
      <w:rPr>
        <w:rFonts w:ascii="Times New Roman" w:hAnsi="Times New Roman" w:cs="Times New Roman"/>
      </w:rPr>
    </w:lvl>
    <w:lvl w:ilvl="3">
      <w:start w:val="1"/>
      <w:numFmt w:val="lowerLetter"/>
      <w:suff w:val="nothing"/>
      <w:lvlText w:val="%4)  "/>
      <w:lvlJc w:val="left"/>
      <w:pPr>
        <w:ind w:left="1440" w:hanging="360"/>
      </w:pPr>
      <w:rPr>
        <w:rFonts w:ascii="Times New Roman" w:hAnsi="Times New Roman" w:cs="Times New Roman"/>
      </w:rPr>
    </w:lvl>
    <w:lvl w:ilvl="4">
      <w:start w:val="1"/>
      <w:numFmt w:val="decimal"/>
      <w:suff w:val="nothing"/>
      <w:lvlText w:val="(%5) "/>
      <w:lvlJc w:val="left"/>
      <w:pPr>
        <w:ind w:left="1800" w:hanging="360"/>
      </w:pPr>
      <w:rPr>
        <w:rFonts w:ascii="Times New Roman" w:hAnsi="Times New Roman" w:cs="Times New Roman"/>
      </w:rPr>
    </w:lvl>
    <w:lvl w:ilvl="5">
      <w:start w:val="1"/>
      <w:numFmt w:val="lowerRoman"/>
      <w:lvlText w:val="(%6)"/>
      <w:lvlJc w:val="left"/>
      <w:pPr>
        <w:tabs>
          <w:tab w:val="num" w:pos="252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num w:numId="1">
    <w:abstractNumId w:val="15"/>
  </w:num>
  <w:num w:numId="2">
    <w:abstractNumId w:val="2"/>
  </w:num>
  <w:num w:numId="3">
    <w:abstractNumId w:val="7"/>
  </w:num>
  <w:num w:numId="4">
    <w:abstractNumId w:val="3"/>
  </w:num>
  <w:num w:numId="5">
    <w:abstractNumId w:val="13"/>
  </w:num>
  <w:num w:numId="6">
    <w:abstractNumId w:val="11"/>
  </w:num>
  <w:num w:numId="7">
    <w:abstractNumId w:val="9"/>
  </w:num>
  <w:num w:numId="8">
    <w:abstractNumId w:val="6"/>
  </w:num>
  <w:num w:numId="9">
    <w:abstractNumId w:val="5"/>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mirrorMargin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pendixLabel" w:val="Appendix"/>
    <w:docVar w:name="AppendixStart" w:val="31"/>
    <w:docVar w:name="Chapter Template" w:val="CDS Hybrid Chapter_2015.dotm"/>
    <w:docVar w:name="Chapter Template Date Modified" w:val="9/9/2015 11:03:11 AM"/>
    <w:docVar w:name="ChapterHeading" w:val="Chapter 2"/>
    <w:docVar w:name="ChapterID" w:val="2"/>
    <w:docVar w:name="ChapterLabel" w:val="Chapter"/>
    <w:docVar w:name="ChapterNumber" w:val="2"/>
    <w:docVar w:name="ChapterTitle" w:val="Using SAS® Visual Analytics Explorer"/>
    <w:docVar w:name="ChapterType" w:val="Chapter"/>
    <w:docVar w:name="Copyright_Footer" w:val="Copyright © 2015, SAS Institute Inc., Cary, North Carolina, USA. ALL RIGHTS RESERVED."/>
    <w:docVar w:name="NotesReturn" w:val="0"/>
    <w:docVar w:name="PowerPoint Addin" w:val="CDSPptAddin_2012.ppa"/>
    <w:docVar w:name="PowerPoint Print Template" w:val="CDS_book.pot"/>
    <w:docVar w:name="PowerServ Profile" w:val="CDS Compact Profile 4-3_2012.prf"/>
    <w:docVar w:name="SectionLabel" w:val="Section"/>
    <w:docVar w:name="ShowHiddenSlides" w:val="0"/>
    <w:docVar w:name="ShowSlideLabel" w:val="0"/>
    <w:docVar w:name="ShowTagLabel" w:val="0"/>
    <w:docVar w:name="SlideBorder" w:val="Border"/>
    <w:docVar w:name="SlideJustification" w:val="Left"/>
    <w:docVar w:name="SlideNewPage" w:val="False"/>
    <w:docVar w:name="SlideSize" w:val="90"/>
    <w:docVar w:name="StyleVersion" w:val="2010JUL"/>
    <w:docVar w:name="Word Addin" w:val="PServDocAddin.dotm"/>
    <w:docVar w:name="Word Addin Standard" w:val="PServDocAddin.dotm"/>
  </w:docVars>
  <w:rsids>
    <w:rsidRoot w:val="006B72AC"/>
    <w:rsid w:val="00001073"/>
    <w:rsid w:val="00005D0F"/>
    <w:rsid w:val="000072EB"/>
    <w:rsid w:val="00010804"/>
    <w:rsid w:val="000111D7"/>
    <w:rsid w:val="000137C5"/>
    <w:rsid w:val="00014C12"/>
    <w:rsid w:val="000201B6"/>
    <w:rsid w:val="00021CD4"/>
    <w:rsid w:val="00022DE1"/>
    <w:rsid w:val="00023563"/>
    <w:rsid w:val="00033F7D"/>
    <w:rsid w:val="00037C7B"/>
    <w:rsid w:val="0004259D"/>
    <w:rsid w:val="00045BE9"/>
    <w:rsid w:val="00046F3B"/>
    <w:rsid w:val="0005342C"/>
    <w:rsid w:val="000545D1"/>
    <w:rsid w:val="0006123F"/>
    <w:rsid w:val="00062FB7"/>
    <w:rsid w:val="00063FD0"/>
    <w:rsid w:val="000764EE"/>
    <w:rsid w:val="000845FC"/>
    <w:rsid w:val="00086876"/>
    <w:rsid w:val="00090644"/>
    <w:rsid w:val="000942C3"/>
    <w:rsid w:val="00094384"/>
    <w:rsid w:val="00097D8E"/>
    <w:rsid w:val="000A2F2B"/>
    <w:rsid w:val="000A49CE"/>
    <w:rsid w:val="000A5663"/>
    <w:rsid w:val="000A6E4C"/>
    <w:rsid w:val="000A7552"/>
    <w:rsid w:val="000B01C2"/>
    <w:rsid w:val="000B187F"/>
    <w:rsid w:val="000B1ACB"/>
    <w:rsid w:val="000C1D13"/>
    <w:rsid w:val="000C52DA"/>
    <w:rsid w:val="000D12A1"/>
    <w:rsid w:val="000D1AC1"/>
    <w:rsid w:val="000D2219"/>
    <w:rsid w:val="000D2BE2"/>
    <w:rsid w:val="000D3F98"/>
    <w:rsid w:val="000E19F9"/>
    <w:rsid w:val="000E1E68"/>
    <w:rsid w:val="000E4A7B"/>
    <w:rsid w:val="000E6598"/>
    <w:rsid w:val="000E6996"/>
    <w:rsid w:val="000F05D0"/>
    <w:rsid w:val="000F4E0C"/>
    <w:rsid w:val="000F505B"/>
    <w:rsid w:val="000F67C4"/>
    <w:rsid w:val="000F69A7"/>
    <w:rsid w:val="00107649"/>
    <w:rsid w:val="0011104B"/>
    <w:rsid w:val="001114A8"/>
    <w:rsid w:val="00111DF1"/>
    <w:rsid w:val="00124396"/>
    <w:rsid w:val="00124FDA"/>
    <w:rsid w:val="00127888"/>
    <w:rsid w:val="00127FAC"/>
    <w:rsid w:val="00130223"/>
    <w:rsid w:val="001333F3"/>
    <w:rsid w:val="00133616"/>
    <w:rsid w:val="00133F45"/>
    <w:rsid w:val="00134744"/>
    <w:rsid w:val="00135C67"/>
    <w:rsid w:val="00136FAC"/>
    <w:rsid w:val="00142CF1"/>
    <w:rsid w:val="00143416"/>
    <w:rsid w:val="0014412F"/>
    <w:rsid w:val="001442E6"/>
    <w:rsid w:val="001444AD"/>
    <w:rsid w:val="001448EF"/>
    <w:rsid w:val="001500FB"/>
    <w:rsid w:val="00150515"/>
    <w:rsid w:val="001535E8"/>
    <w:rsid w:val="00157309"/>
    <w:rsid w:val="00157F64"/>
    <w:rsid w:val="001625B1"/>
    <w:rsid w:val="001637DF"/>
    <w:rsid w:val="00163C17"/>
    <w:rsid w:val="00164392"/>
    <w:rsid w:val="00166495"/>
    <w:rsid w:val="00172D83"/>
    <w:rsid w:val="00172E99"/>
    <w:rsid w:val="00173F9D"/>
    <w:rsid w:val="00173FEE"/>
    <w:rsid w:val="00174346"/>
    <w:rsid w:val="00175CA5"/>
    <w:rsid w:val="00176AA7"/>
    <w:rsid w:val="00180EA0"/>
    <w:rsid w:val="0018124C"/>
    <w:rsid w:val="00186429"/>
    <w:rsid w:val="001906C7"/>
    <w:rsid w:val="00190DDD"/>
    <w:rsid w:val="00193553"/>
    <w:rsid w:val="00193AF0"/>
    <w:rsid w:val="001A0138"/>
    <w:rsid w:val="001A2E36"/>
    <w:rsid w:val="001A433D"/>
    <w:rsid w:val="001A78A8"/>
    <w:rsid w:val="001B0519"/>
    <w:rsid w:val="001B0897"/>
    <w:rsid w:val="001B0D38"/>
    <w:rsid w:val="001B0FEE"/>
    <w:rsid w:val="001B1955"/>
    <w:rsid w:val="001B2352"/>
    <w:rsid w:val="001B36BC"/>
    <w:rsid w:val="001B68C5"/>
    <w:rsid w:val="001B6A6A"/>
    <w:rsid w:val="001B757F"/>
    <w:rsid w:val="001C0993"/>
    <w:rsid w:val="001C1594"/>
    <w:rsid w:val="001C3EBE"/>
    <w:rsid w:val="001C52BD"/>
    <w:rsid w:val="001D04AD"/>
    <w:rsid w:val="001D074B"/>
    <w:rsid w:val="001D0CE0"/>
    <w:rsid w:val="001D144F"/>
    <w:rsid w:val="001D18DE"/>
    <w:rsid w:val="001D6E14"/>
    <w:rsid w:val="001D726A"/>
    <w:rsid w:val="001D75E0"/>
    <w:rsid w:val="001E5938"/>
    <w:rsid w:val="001E6595"/>
    <w:rsid w:val="001E65E7"/>
    <w:rsid w:val="001E7CDF"/>
    <w:rsid w:val="001F061F"/>
    <w:rsid w:val="001F1863"/>
    <w:rsid w:val="001F3599"/>
    <w:rsid w:val="001F6765"/>
    <w:rsid w:val="00200603"/>
    <w:rsid w:val="00200B37"/>
    <w:rsid w:val="00204655"/>
    <w:rsid w:val="00204A16"/>
    <w:rsid w:val="00204C9D"/>
    <w:rsid w:val="002105C2"/>
    <w:rsid w:val="00216741"/>
    <w:rsid w:val="00217B97"/>
    <w:rsid w:val="00224C07"/>
    <w:rsid w:val="00227B42"/>
    <w:rsid w:val="002302F3"/>
    <w:rsid w:val="0023396E"/>
    <w:rsid w:val="00235CE5"/>
    <w:rsid w:val="0024140B"/>
    <w:rsid w:val="002503E9"/>
    <w:rsid w:val="00250E01"/>
    <w:rsid w:val="00257AF4"/>
    <w:rsid w:val="002605FF"/>
    <w:rsid w:val="002616AE"/>
    <w:rsid w:val="002620C5"/>
    <w:rsid w:val="00264FB7"/>
    <w:rsid w:val="002656F3"/>
    <w:rsid w:val="002677E6"/>
    <w:rsid w:val="00272149"/>
    <w:rsid w:val="002722DA"/>
    <w:rsid w:val="00272739"/>
    <w:rsid w:val="0027375C"/>
    <w:rsid w:val="002739EB"/>
    <w:rsid w:val="00274192"/>
    <w:rsid w:val="00276775"/>
    <w:rsid w:val="00280D57"/>
    <w:rsid w:val="002818D1"/>
    <w:rsid w:val="002822CA"/>
    <w:rsid w:val="00283653"/>
    <w:rsid w:val="00283A21"/>
    <w:rsid w:val="00286C72"/>
    <w:rsid w:val="00287529"/>
    <w:rsid w:val="0029011A"/>
    <w:rsid w:val="002934CE"/>
    <w:rsid w:val="00294570"/>
    <w:rsid w:val="00294AFD"/>
    <w:rsid w:val="002963F4"/>
    <w:rsid w:val="00297048"/>
    <w:rsid w:val="002A3D07"/>
    <w:rsid w:val="002A7B5F"/>
    <w:rsid w:val="002A7C39"/>
    <w:rsid w:val="002B078F"/>
    <w:rsid w:val="002B0D0C"/>
    <w:rsid w:val="002B2362"/>
    <w:rsid w:val="002B58DA"/>
    <w:rsid w:val="002B59A6"/>
    <w:rsid w:val="002B6350"/>
    <w:rsid w:val="002B72BD"/>
    <w:rsid w:val="002C6BE7"/>
    <w:rsid w:val="002D49D2"/>
    <w:rsid w:val="002D4CCF"/>
    <w:rsid w:val="002D4F3D"/>
    <w:rsid w:val="002E0DC9"/>
    <w:rsid w:val="002E1544"/>
    <w:rsid w:val="002E1B76"/>
    <w:rsid w:val="002E3FE7"/>
    <w:rsid w:val="002F0FE6"/>
    <w:rsid w:val="002F50D8"/>
    <w:rsid w:val="002F7F81"/>
    <w:rsid w:val="00300038"/>
    <w:rsid w:val="0030051B"/>
    <w:rsid w:val="00302434"/>
    <w:rsid w:val="00310BF1"/>
    <w:rsid w:val="00310D72"/>
    <w:rsid w:val="003111CF"/>
    <w:rsid w:val="00317170"/>
    <w:rsid w:val="00317267"/>
    <w:rsid w:val="00320DD2"/>
    <w:rsid w:val="0032146E"/>
    <w:rsid w:val="003258E3"/>
    <w:rsid w:val="00326FF1"/>
    <w:rsid w:val="003300D2"/>
    <w:rsid w:val="00331A2A"/>
    <w:rsid w:val="003377F5"/>
    <w:rsid w:val="003466D4"/>
    <w:rsid w:val="003509F7"/>
    <w:rsid w:val="00354168"/>
    <w:rsid w:val="00357D50"/>
    <w:rsid w:val="003611C0"/>
    <w:rsid w:val="00362CE8"/>
    <w:rsid w:val="00362EAD"/>
    <w:rsid w:val="00363DA7"/>
    <w:rsid w:val="003669BE"/>
    <w:rsid w:val="00367574"/>
    <w:rsid w:val="00371952"/>
    <w:rsid w:val="0037307C"/>
    <w:rsid w:val="0038086A"/>
    <w:rsid w:val="003814E5"/>
    <w:rsid w:val="003824F8"/>
    <w:rsid w:val="00382C79"/>
    <w:rsid w:val="00383E69"/>
    <w:rsid w:val="003848BF"/>
    <w:rsid w:val="00384933"/>
    <w:rsid w:val="00385879"/>
    <w:rsid w:val="0038604E"/>
    <w:rsid w:val="00390F99"/>
    <w:rsid w:val="003917C4"/>
    <w:rsid w:val="00393DD6"/>
    <w:rsid w:val="003A27B8"/>
    <w:rsid w:val="003A408C"/>
    <w:rsid w:val="003A49DA"/>
    <w:rsid w:val="003A4B29"/>
    <w:rsid w:val="003A6163"/>
    <w:rsid w:val="003A6723"/>
    <w:rsid w:val="003B01DA"/>
    <w:rsid w:val="003B29ED"/>
    <w:rsid w:val="003B3C9B"/>
    <w:rsid w:val="003B3EB0"/>
    <w:rsid w:val="003B789F"/>
    <w:rsid w:val="003C2A2A"/>
    <w:rsid w:val="003C3587"/>
    <w:rsid w:val="003C3CBE"/>
    <w:rsid w:val="003C3F98"/>
    <w:rsid w:val="003C4527"/>
    <w:rsid w:val="003C568F"/>
    <w:rsid w:val="003C65A2"/>
    <w:rsid w:val="003D0AA1"/>
    <w:rsid w:val="003D21E8"/>
    <w:rsid w:val="003D298A"/>
    <w:rsid w:val="003D3B7F"/>
    <w:rsid w:val="003D50DC"/>
    <w:rsid w:val="003D5267"/>
    <w:rsid w:val="003D566B"/>
    <w:rsid w:val="003D6164"/>
    <w:rsid w:val="003D729B"/>
    <w:rsid w:val="003D7F3A"/>
    <w:rsid w:val="003E07B8"/>
    <w:rsid w:val="003E1896"/>
    <w:rsid w:val="003E207A"/>
    <w:rsid w:val="003E333D"/>
    <w:rsid w:val="003E553D"/>
    <w:rsid w:val="003F33DC"/>
    <w:rsid w:val="003F60C7"/>
    <w:rsid w:val="003F631A"/>
    <w:rsid w:val="003F653B"/>
    <w:rsid w:val="003F718E"/>
    <w:rsid w:val="00400D92"/>
    <w:rsid w:val="00405A32"/>
    <w:rsid w:val="004076C1"/>
    <w:rsid w:val="00410F0C"/>
    <w:rsid w:val="004111C6"/>
    <w:rsid w:val="00412AD3"/>
    <w:rsid w:val="00414293"/>
    <w:rsid w:val="0041558E"/>
    <w:rsid w:val="00417728"/>
    <w:rsid w:val="00417C96"/>
    <w:rsid w:val="00425E62"/>
    <w:rsid w:val="0043201C"/>
    <w:rsid w:val="0043284B"/>
    <w:rsid w:val="00432875"/>
    <w:rsid w:val="00432882"/>
    <w:rsid w:val="00433DA1"/>
    <w:rsid w:val="00434DAE"/>
    <w:rsid w:val="00434FC7"/>
    <w:rsid w:val="00437072"/>
    <w:rsid w:val="004371FA"/>
    <w:rsid w:val="00437668"/>
    <w:rsid w:val="00437DA8"/>
    <w:rsid w:val="00442C19"/>
    <w:rsid w:val="00450F66"/>
    <w:rsid w:val="00454EA1"/>
    <w:rsid w:val="00456032"/>
    <w:rsid w:val="0046002C"/>
    <w:rsid w:val="00465A60"/>
    <w:rsid w:val="00470162"/>
    <w:rsid w:val="0047033D"/>
    <w:rsid w:val="00471868"/>
    <w:rsid w:val="0048083A"/>
    <w:rsid w:val="004819A0"/>
    <w:rsid w:val="00485449"/>
    <w:rsid w:val="0048581F"/>
    <w:rsid w:val="00485EF1"/>
    <w:rsid w:val="004865AD"/>
    <w:rsid w:val="004912F2"/>
    <w:rsid w:val="00491617"/>
    <w:rsid w:val="00493EE4"/>
    <w:rsid w:val="00493FDE"/>
    <w:rsid w:val="0049405A"/>
    <w:rsid w:val="00495759"/>
    <w:rsid w:val="00496D2F"/>
    <w:rsid w:val="004B0F97"/>
    <w:rsid w:val="004B29E7"/>
    <w:rsid w:val="004B3127"/>
    <w:rsid w:val="004B3187"/>
    <w:rsid w:val="004B3293"/>
    <w:rsid w:val="004C0702"/>
    <w:rsid w:val="004D041D"/>
    <w:rsid w:val="004D1802"/>
    <w:rsid w:val="004D386C"/>
    <w:rsid w:val="004D50DD"/>
    <w:rsid w:val="004D55E2"/>
    <w:rsid w:val="004D55FC"/>
    <w:rsid w:val="004D642D"/>
    <w:rsid w:val="004D6DBC"/>
    <w:rsid w:val="004E0192"/>
    <w:rsid w:val="004E1A4F"/>
    <w:rsid w:val="004E45B2"/>
    <w:rsid w:val="004F1678"/>
    <w:rsid w:val="004F1BC3"/>
    <w:rsid w:val="00502F2B"/>
    <w:rsid w:val="00503535"/>
    <w:rsid w:val="005037A9"/>
    <w:rsid w:val="0050486A"/>
    <w:rsid w:val="00507824"/>
    <w:rsid w:val="00507DC6"/>
    <w:rsid w:val="0051185A"/>
    <w:rsid w:val="00511E5B"/>
    <w:rsid w:val="005133F5"/>
    <w:rsid w:val="00514E3B"/>
    <w:rsid w:val="00533513"/>
    <w:rsid w:val="00533D0C"/>
    <w:rsid w:val="00535844"/>
    <w:rsid w:val="005358CC"/>
    <w:rsid w:val="0054026C"/>
    <w:rsid w:val="00540B2D"/>
    <w:rsid w:val="00541EDF"/>
    <w:rsid w:val="0054378A"/>
    <w:rsid w:val="00546541"/>
    <w:rsid w:val="00547C4B"/>
    <w:rsid w:val="00550D70"/>
    <w:rsid w:val="00554CFC"/>
    <w:rsid w:val="00562E04"/>
    <w:rsid w:val="00563528"/>
    <w:rsid w:val="00563A46"/>
    <w:rsid w:val="00565D74"/>
    <w:rsid w:val="005668F1"/>
    <w:rsid w:val="00575CAC"/>
    <w:rsid w:val="005837D7"/>
    <w:rsid w:val="00584772"/>
    <w:rsid w:val="00587B0F"/>
    <w:rsid w:val="00594849"/>
    <w:rsid w:val="00594F10"/>
    <w:rsid w:val="005A082A"/>
    <w:rsid w:val="005A09CA"/>
    <w:rsid w:val="005A0F95"/>
    <w:rsid w:val="005A37FC"/>
    <w:rsid w:val="005A5658"/>
    <w:rsid w:val="005A5C82"/>
    <w:rsid w:val="005A630C"/>
    <w:rsid w:val="005A6F7E"/>
    <w:rsid w:val="005B513D"/>
    <w:rsid w:val="005B5E49"/>
    <w:rsid w:val="005B64A0"/>
    <w:rsid w:val="005C1846"/>
    <w:rsid w:val="005C3D62"/>
    <w:rsid w:val="005C4079"/>
    <w:rsid w:val="005C70EC"/>
    <w:rsid w:val="005D24A3"/>
    <w:rsid w:val="005D2696"/>
    <w:rsid w:val="005D6166"/>
    <w:rsid w:val="005D7087"/>
    <w:rsid w:val="005E33F0"/>
    <w:rsid w:val="005E4499"/>
    <w:rsid w:val="005E50C1"/>
    <w:rsid w:val="005F032D"/>
    <w:rsid w:val="005F5D60"/>
    <w:rsid w:val="005F6495"/>
    <w:rsid w:val="005F7B83"/>
    <w:rsid w:val="006036BD"/>
    <w:rsid w:val="0060493A"/>
    <w:rsid w:val="00610BE6"/>
    <w:rsid w:val="006112E3"/>
    <w:rsid w:val="00611A15"/>
    <w:rsid w:val="006140F8"/>
    <w:rsid w:val="0061570E"/>
    <w:rsid w:val="00617828"/>
    <w:rsid w:val="00620462"/>
    <w:rsid w:val="00623E12"/>
    <w:rsid w:val="0062441A"/>
    <w:rsid w:val="00624AFE"/>
    <w:rsid w:val="00630AA5"/>
    <w:rsid w:val="00632529"/>
    <w:rsid w:val="00632D2C"/>
    <w:rsid w:val="00633756"/>
    <w:rsid w:val="00633EF1"/>
    <w:rsid w:val="00634CEB"/>
    <w:rsid w:val="00635157"/>
    <w:rsid w:val="0063684F"/>
    <w:rsid w:val="00640381"/>
    <w:rsid w:val="0064154F"/>
    <w:rsid w:val="00641C65"/>
    <w:rsid w:val="006435D9"/>
    <w:rsid w:val="0064714B"/>
    <w:rsid w:val="00652F1F"/>
    <w:rsid w:val="00654957"/>
    <w:rsid w:val="0065507A"/>
    <w:rsid w:val="00655AAD"/>
    <w:rsid w:val="00656782"/>
    <w:rsid w:val="00662097"/>
    <w:rsid w:val="00662E59"/>
    <w:rsid w:val="006635CF"/>
    <w:rsid w:val="00663850"/>
    <w:rsid w:val="006657B1"/>
    <w:rsid w:val="006659B6"/>
    <w:rsid w:val="00665BB2"/>
    <w:rsid w:val="00665C1E"/>
    <w:rsid w:val="006744CC"/>
    <w:rsid w:val="00675F52"/>
    <w:rsid w:val="0068213B"/>
    <w:rsid w:val="006849DD"/>
    <w:rsid w:val="0068699C"/>
    <w:rsid w:val="006915AD"/>
    <w:rsid w:val="00691BF9"/>
    <w:rsid w:val="00692AB4"/>
    <w:rsid w:val="00695CA6"/>
    <w:rsid w:val="00696BE6"/>
    <w:rsid w:val="006978BC"/>
    <w:rsid w:val="006A3307"/>
    <w:rsid w:val="006A36C4"/>
    <w:rsid w:val="006A3A50"/>
    <w:rsid w:val="006A5618"/>
    <w:rsid w:val="006A63B9"/>
    <w:rsid w:val="006B1930"/>
    <w:rsid w:val="006B1BDA"/>
    <w:rsid w:val="006B72AC"/>
    <w:rsid w:val="006B7B71"/>
    <w:rsid w:val="006C0989"/>
    <w:rsid w:val="006C505C"/>
    <w:rsid w:val="006C5CB1"/>
    <w:rsid w:val="006C636A"/>
    <w:rsid w:val="006C7242"/>
    <w:rsid w:val="006D6886"/>
    <w:rsid w:val="006D70FE"/>
    <w:rsid w:val="006D7128"/>
    <w:rsid w:val="006E0022"/>
    <w:rsid w:val="006E48AB"/>
    <w:rsid w:val="006E49CB"/>
    <w:rsid w:val="006E4BF2"/>
    <w:rsid w:val="006E6A06"/>
    <w:rsid w:val="006E6F1D"/>
    <w:rsid w:val="006F0FD9"/>
    <w:rsid w:val="006F1E5A"/>
    <w:rsid w:val="006F5143"/>
    <w:rsid w:val="006F7D59"/>
    <w:rsid w:val="00700687"/>
    <w:rsid w:val="00704932"/>
    <w:rsid w:val="007055E4"/>
    <w:rsid w:val="0071110A"/>
    <w:rsid w:val="0071245D"/>
    <w:rsid w:val="0071694D"/>
    <w:rsid w:val="00720F29"/>
    <w:rsid w:val="0072130D"/>
    <w:rsid w:val="007249DC"/>
    <w:rsid w:val="00725086"/>
    <w:rsid w:val="00725B2C"/>
    <w:rsid w:val="0073011A"/>
    <w:rsid w:val="007316C9"/>
    <w:rsid w:val="007322F9"/>
    <w:rsid w:val="0073249D"/>
    <w:rsid w:val="0073281F"/>
    <w:rsid w:val="00732820"/>
    <w:rsid w:val="00732CBD"/>
    <w:rsid w:val="00734949"/>
    <w:rsid w:val="0073536D"/>
    <w:rsid w:val="00735D60"/>
    <w:rsid w:val="007365D6"/>
    <w:rsid w:val="00737317"/>
    <w:rsid w:val="00742061"/>
    <w:rsid w:val="007420F9"/>
    <w:rsid w:val="00743D4B"/>
    <w:rsid w:val="00743E73"/>
    <w:rsid w:val="00747E80"/>
    <w:rsid w:val="007501BB"/>
    <w:rsid w:val="007513E8"/>
    <w:rsid w:val="00752B4B"/>
    <w:rsid w:val="00754641"/>
    <w:rsid w:val="00755533"/>
    <w:rsid w:val="007579E2"/>
    <w:rsid w:val="00766009"/>
    <w:rsid w:val="00770564"/>
    <w:rsid w:val="00770ED0"/>
    <w:rsid w:val="007719F8"/>
    <w:rsid w:val="00772133"/>
    <w:rsid w:val="00772870"/>
    <w:rsid w:val="00772993"/>
    <w:rsid w:val="00773F56"/>
    <w:rsid w:val="00776035"/>
    <w:rsid w:val="0077655C"/>
    <w:rsid w:val="007802F4"/>
    <w:rsid w:val="007805D5"/>
    <w:rsid w:val="00782932"/>
    <w:rsid w:val="00786E59"/>
    <w:rsid w:val="007876F2"/>
    <w:rsid w:val="00787AEC"/>
    <w:rsid w:val="00792FC4"/>
    <w:rsid w:val="00797415"/>
    <w:rsid w:val="00797D0C"/>
    <w:rsid w:val="007B0198"/>
    <w:rsid w:val="007B1B5F"/>
    <w:rsid w:val="007B47CE"/>
    <w:rsid w:val="007C159E"/>
    <w:rsid w:val="007C7F28"/>
    <w:rsid w:val="007D3409"/>
    <w:rsid w:val="007D3B3A"/>
    <w:rsid w:val="007D4682"/>
    <w:rsid w:val="007D4B8C"/>
    <w:rsid w:val="007D6AEE"/>
    <w:rsid w:val="007D7F6C"/>
    <w:rsid w:val="007E4691"/>
    <w:rsid w:val="007E46AE"/>
    <w:rsid w:val="007E62DE"/>
    <w:rsid w:val="007E7AF8"/>
    <w:rsid w:val="007E7DD3"/>
    <w:rsid w:val="007E7E66"/>
    <w:rsid w:val="007F0B5E"/>
    <w:rsid w:val="007F1244"/>
    <w:rsid w:val="007F1CF5"/>
    <w:rsid w:val="007F337B"/>
    <w:rsid w:val="007F768C"/>
    <w:rsid w:val="008027C8"/>
    <w:rsid w:val="00810EEC"/>
    <w:rsid w:val="0081194A"/>
    <w:rsid w:val="00813484"/>
    <w:rsid w:val="0081483C"/>
    <w:rsid w:val="00814D66"/>
    <w:rsid w:val="00814F23"/>
    <w:rsid w:val="00815ECF"/>
    <w:rsid w:val="008176F3"/>
    <w:rsid w:val="008200C6"/>
    <w:rsid w:val="00820537"/>
    <w:rsid w:val="00823EB9"/>
    <w:rsid w:val="00824042"/>
    <w:rsid w:val="00830FDC"/>
    <w:rsid w:val="00833009"/>
    <w:rsid w:val="008332EF"/>
    <w:rsid w:val="00834052"/>
    <w:rsid w:val="008352AB"/>
    <w:rsid w:val="00836B6B"/>
    <w:rsid w:val="00836B9F"/>
    <w:rsid w:val="008406B0"/>
    <w:rsid w:val="008420F7"/>
    <w:rsid w:val="0084379D"/>
    <w:rsid w:val="008448D2"/>
    <w:rsid w:val="00845E10"/>
    <w:rsid w:val="008466A9"/>
    <w:rsid w:val="008468ED"/>
    <w:rsid w:val="008472D1"/>
    <w:rsid w:val="008478B0"/>
    <w:rsid w:val="00850A95"/>
    <w:rsid w:val="00851831"/>
    <w:rsid w:val="0085238E"/>
    <w:rsid w:val="008528B7"/>
    <w:rsid w:val="0086119F"/>
    <w:rsid w:val="008611A5"/>
    <w:rsid w:val="00867ABA"/>
    <w:rsid w:val="00872891"/>
    <w:rsid w:val="00872D4A"/>
    <w:rsid w:val="00873025"/>
    <w:rsid w:val="00873776"/>
    <w:rsid w:val="00873E7F"/>
    <w:rsid w:val="00874165"/>
    <w:rsid w:val="0087558C"/>
    <w:rsid w:val="008765E3"/>
    <w:rsid w:val="008768E7"/>
    <w:rsid w:val="008843E3"/>
    <w:rsid w:val="008855DD"/>
    <w:rsid w:val="00887A83"/>
    <w:rsid w:val="008904F8"/>
    <w:rsid w:val="008923EF"/>
    <w:rsid w:val="0089453E"/>
    <w:rsid w:val="008A1E63"/>
    <w:rsid w:val="008A27DC"/>
    <w:rsid w:val="008A3A8E"/>
    <w:rsid w:val="008A46EF"/>
    <w:rsid w:val="008B2B44"/>
    <w:rsid w:val="008B777E"/>
    <w:rsid w:val="008C364B"/>
    <w:rsid w:val="008C36D5"/>
    <w:rsid w:val="008D0709"/>
    <w:rsid w:val="008D32E6"/>
    <w:rsid w:val="008D526F"/>
    <w:rsid w:val="008D6D34"/>
    <w:rsid w:val="008E2795"/>
    <w:rsid w:val="008E3A0E"/>
    <w:rsid w:val="008E42C2"/>
    <w:rsid w:val="008E453E"/>
    <w:rsid w:val="008E4B5C"/>
    <w:rsid w:val="008F0C91"/>
    <w:rsid w:val="008F0DAD"/>
    <w:rsid w:val="008F3ADA"/>
    <w:rsid w:val="008F58D2"/>
    <w:rsid w:val="0090067E"/>
    <w:rsid w:val="0090193F"/>
    <w:rsid w:val="009039B9"/>
    <w:rsid w:val="0090694A"/>
    <w:rsid w:val="009113EB"/>
    <w:rsid w:val="00916B90"/>
    <w:rsid w:val="009216C4"/>
    <w:rsid w:val="00922370"/>
    <w:rsid w:val="00922373"/>
    <w:rsid w:val="009266D0"/>
    <w:rsid w:val="00927A97"/>
    <w:rsid w:val="009327F4"/>
    <w:rsid w:val="00932B72"/>
    <w:rsid w:val="00932FA4"/>
    <w:rsid w:val="0093491B"/>
    <w:rsid w:val="00935C30"/>
    <w:rsid w:val="0093718C"/>
    <w:rsid w:val="00941B75"/>
    <w:rsid w:val="00942E42"/>
    <w:rsid w:val="00943B1B"/>
    <w:rsid w:val="00944D48"/>
    <w:rsid w:val="0094584F"/>
    <w:rsid w:val="0094731B"/>
    <w:rsid w:val="00952413"/>
    <w:rsid w:val="00954207"/>
    <w:rsid w:val="009576B2"/>
    <w:rsid w:val="0096382F"/>
    <w:rsid w:val="00965C31"/>
    <w:rsid w:val="009712F4"/>
    <w:rsid w:val="00972B8F"/>
    <w:rsid w:val="00972E29"/>
    <w:rsid w:val="009744D9"/>
    <w:rsid w:val="009754F8"/>
    <w:rsid w:val="009772F2"/>
    <w:rsid w:val="00993781"/>
    <w:rsid w:val="009944A0"/>
    <w:rsid w:val="00994B2B"/>
    <w:rsid w:val="009A1F95"/>
    <w:rsid w:val="009A36BE"/>
    <w:rsid w:val="009A5277"/>
    <w:rsid w:val="009A6376"/>
    <w:rsid w:val="009B04D7"/>
    <w:rsid w:val="009B3BDE"/>
    <w:rsid w:val="009C0C1D"/>
    <w:rsid w:val="009C2960"/>
    <w:rsid w:val="009C35CF"/>
    <w:rsid w:val="009C50FA"/>
    <w:rsid w:val="009C54EB"/>
    <w:rsid w:val="009D3526"/>
    <w:rsid w:val="009E09CC"/>
    <w:rsid w:val="009E0B1E"/>
    <w:rsid w:val="009E52E8"/>
    <w:rsid w:val="009F135F"/>
    <w:rsid w:val="009F1C49"/>
    <w:rsid w:val="009F540B"/>
    <w:rsid w:val="009F5D6E"/>
    <w:rsid w:val="00A003F8"/>
    <w:rsid w:val="00A02289"/>
    <w:rsid w:val="00A06B53"/>
    <w:rsid w:val="00A10329"/>
    <w:rsid w:val="00A10416"/>
    <w:rsid w:val="00A11E1E"/>
    <w:rsid w:val="00A12967"/>
    <w:rsid w:val="00A14B2F"/>
    <w:rsid w:val="00A15EC0"/>
    <w:rsid w:val="00A1704B"/>
    <w:rsid w:val="00A24A6D"/>
    <w:rsid w:val="00A24C24"/>
    <w:rsid w:val="00A24E11"/>
    <w:rsid w:val="00A268A5"/>
    <w:rsid w:val="00A30A6C"/>
    <w:rsid w:val="00A33088"/>
    <w:rsid w:val="00A36CCC"/>
    <w:rsid w:val="00A409E9"/>
    <w:rsid w:val="00A4281D"/>
    <w:rsid w:val="00A43741"/>
    <w:rsid w:val="00A457C0"/>
    <w:rsid w:val="00A457D9"/>
    <w:rsid w:val="00A470CA"/>
    <w:rsid w:val="00A4795D"/>
    <w:rsid w:val="00A50051"/>
    <w:rsid w:val="00A50CFF"/>
    <w:rsid w:val="00A50F19"/>
    <w:rsid w:val="00A50F8A"/>
    <w:rsid w:val="00A52551"/>
    <w:rsid w:val="00A52882"/>
    <w:rsid w:val="00A621DA"/>
    <w:rsid w:val="00A639B1"/>
    <w:rsid w:val="00A639FF"/>
    <w:rsid w:val="00A63B69"/>
    <w:rsid w:val="00A6494C"/>
    <w:rsid w:val="00A652B6"/>
    <w:rsid w:val="00A65376"/>
    <w:rsid w:val="00A701A7"/>
    <w:rsid w:val="00A71E26"/>
    <w:rsid w:val="00A766B5"/>
    <w:rsid w:val="00A77670"/>
    <w:rsid w:val="00A80B08"/>
    <w:rsid w:val="00A906F6"/>
    <w:rsid w:val="00A910C4"/>
    <w:rsid w:val="00A91D75"/>
    <w:rsid w:val="00A92581"/>
    <w:rsid w:val="00A93B1F"/>
    <w:rsid w:val="00A96831"/>
    <w:rsid w:val="00AA11CF"/>
    <w:rsid w:val="00AA251A"/>
    <w:rsid w:val="00AA2C7A"/>
    <w:rsid w:val="00AA51DD"/>
    <w:rsid w:val="00AA5CB6"/>
    <w:rsid w:val="00AA6367"/>
    <w:rsid w:val="00AB1376"/>
    <w:rsid w:val="00AB4DC9"/>
    <w:rsid w:val="00AB72B1"/>
    <w:rsid w:val="00AB76E4"/>
    <w:rsid w:val="00AC2FB8"/>
    <w:rsid w:val="00AC43F6"/>
    <w:rsid w:val="00AC5CD4"/>
    <w:rsid w:val="00AC68BA"/>
    <w:rsid w:val="00AC6F3D"/>
    <w:rsid w:val="00AD0EDA"/>
    <w:rsid w:val="00AD16F4"/>
    <w:rsid w:val="00AD2E41"/>
    <w:rsid w:val="00AD4220"/>
    <w:rsid w:val="00AD4B79"/>
    <w:rsid w:val="00AD6FEB"/>
    <w:rsid w:val="00AE398D"/>
    <w:rsid w:val="00AE3E55"/>
    <w:rsid w:val="00AE7F7B"/>
    <w:rsid w:val="00AF09A3"/>
    <w:rsid w:val="00AF3C52"/>
    <w:rsid w:val="00AF439A"/>
    <w:rsid w:val="00B0416D"/>
    <w:rsid w:val="00B06A84"/>
    <w:rsid w:val="00B07419"/>
    <w:rsid w:val="00B07FE6"/>
    <w:rsid w:val="00B16626"/>
    <w:rsid w:val="00B2265A"/>
    <w:rsid w:val="00B25F8A"/>
    <w:rsid w:val="00B31B45"/>
    <w:rsid w:val="00B32781"/>
    <w:rsid w:val="00B34C48"/>
    <w:rsid w:val="00B35494"/>
    <w:rsid w:val="00B35E41"/>
    <w:rsid w:val="00B411CD"/>
    <w:rsid w:val="00B4194B"/>
    <w:rsid w:val="00B41C48"/>
    <w:rsid w:val="00B46796"/>
    <w:rsid w:val="00B46D39"/>
    <w:rsid w:val="00B471AC"/>
    <w:rsid w:val="00B47561"/>
    <w:rsid w:val="00B47D5F"/>
    <w:rsid w:val="00B52458"/>
    <w:rsid w:val="00B56758"/>
    <w:rsid w:val="00B57F83"/>
    <w:rsid w:val="00B60EF0"/>
    <w:rsid w:val="00B6128D"/>
    <w:rsid w:val="00B620BA"/>
    <w:rsid w:val="00B72EDA"/>
    <w:rsid w:val="00B733E8"/>
    <w:rsid w:val="00B7376F"/>
    <w:rsid w:val="00B73AE7"/>
    <w:rsid w:val="00B73EBE"/>
    <w:rsid w:val="00B7696C"/>
    <w:rsid w:val="00B84814"/>
    <w:rsid w:val="00B85227"/>
    <w:rsid w:val="00B8533F"/>
    <w:rsid w:val="00B86818"/>
    <w:rsid w:val="00B90CD2"/>
    <w:rsid w:val="00B91B35"/>
    <w:rsid w:val="00B943DC"/>
    <w:rsid w:val="00B976FF"/>
    <w:rsid w:val="00B97D1C"/>
    <w:rsid w:val="00BA0DE0"/>
    <w:rsid w:val="00BA4755"/>
    <w:rsid w:val="00BA642F"/>
    <w:rsid w:val="00BA6507"/>
    <w:rsid w:val="00BA69E4"/>
    <w:rsid w:val="00BB4887"/>
    <w:rsid w:val="00BC0984"/>
    <w:rsid w:val="00BC26F0"/>
    <w:rsid w:val="00BC5E08"/>
    <w:rsid w:val="00BD0AF8"/>
    <w:rsid w:val="00BD2236"/>
    <w:rsid w:val="00BD2AF9"/>
    <w:rsid w:val="00BD56D9"/>
    <w:rsid w:val="00BE1AEE"/>
    <w:rsid w:val="00BE7E4C"/>
    <w:rsid w:val="00BF1D9D"/>
    <w:rsid w:val="00BF2106"/>
    <w:rsid w:val="00BF7BEE"/>
    <w:rsid w:val="00C028A5"/>
    <w:rsid w:val="00C054CC"/>
    <w:rsid w:val="00C0597A"/>
    <w:rsid w:val="00C10755"/>
    <w:rsid w:val="00C10FE9"/>
    <w:rsid w:val="00C110AA"/>
    <w:rsid w:val="00C11FC8"/>
    <w:rsid w:val="00C12AD5"/>
    <w:rsid w:val="00C134D8"/>
    <w:rsid w:val="00C15103"/>
    <w:rsid w:val="00C16D81"/>
    <w:rsid w:val="00C23E17"/>
    <w:rsid w:val="00C24B74"/>
    <w:rsid w:val="00C25E2C"/>
    <w:rsid w:val="00C2752B"/>
    <w:rsid w:val="00C30273"/>
    <w:rsid w:val="00C311DA"/>
    <w:rsid w:val="00C36C0A"/>
    <w:rsid w:val="00C41C37"/>
    <w:rsid w:val="00C44770"/>
    <w:rsid w:val="00C4568C"/>
    <w:rsid w:val="00C45DAE"/>
    <w:rsid w:val="00C45E15"/>
    <w:rsid w:val="00C45FCA"/>
    <w:rsid w:val="00C46933"/>
    <w:rsid w:val="00C47D5B"/>
    <w:rsid w:val="00C51FF3"/>
    <w:rsid w:val="00C53235"/>
    <w:rsid w:val="00C53294"/>
    <w:rsid w:val="00C532BF"/>
    <w:rsid w:val="00C53BD1"/>
    <w:rsid w:val="00C65E10"/>
    <w:rsid w:val="00C65F6A"/>
    <w:rsid w:val="00C6774D"/>
    <w:rsid w:val="00C7023B"/>
    <w:rsid w:val="00C74F31"/>
    <w:rsid w:val="00C763C6"/>
    <w:rsid w:val="00C809AE"/>
    <w:rsid w:val="00C853F5"/>
    <w:rsid w:val="00C8541F"/>
    <w:rsid w:val="00C85E25"/>
    <w:rsid w:val="00C8735C"/>
    <w:rsid w:val="00C92A8A"/>
    <w:rsid w:val="00C9380F"/>
    <w:rsid w:val="00C9392A"/>
    <w:rsid w:val="00C94CDA"/>
    <w:rsid w:val="00C96DF0"/>
    <w:rsid w:val="00CA0A5E"/>
    <w:rsid w:val="00CA29F9"/>
    <w:rsid w:val="00CA7DDE"/>
    <w:rsid w:val="00CB317E"/>
    <w:rsid w:val="00CB5479"/>
    <w:rsid w:val="00CB7798"/>
    <w:rsid w:val="00CC5946"/>
    <w:rsid w:val="00CD0236"/>
    <w:rsid w:val="00CD1454"/>
    <w:rsid w:val="00CD15CA"/>
    <w:rsid w:val="00CD22F3"/>
    <w:rsid w:val="00CD258A"/>
    <w:rsid w:val="00CD263B"/>
    <w:rsid w:val="00CD2AA1"/>
    <w:rsid w:val="00CD3679"/>
    <w:rsid w:val="00CD385F"/>
    <w:rsid w:val="00CD3D7C"/>
    <w:rsid w:val="00CD4743"/>
    <w:rsid w:val="00CD4E92"/>
    <w:rsid w:val="00CE1789"/>
    <w:rsid w:val="00CE5617"/>
    <w:rsid w:val="00CE6588"/>
    <w:rsid w:val="00CE6DF3"/>
    <w:rsid w:val="00CE70E9"/>
    <w:rsid w:val="00CF3B6B"/>
    <w:rsid w:val="00CF561D"/>
    <w:rsid w:val="00CF724A"/>
    <w:rsid w:val="00CF7EC4"/>
    <w:rsid w:val="00D02D3F"/>
    <w:rsid w:val="00D03FFF"/>
    <w:rsid w:val="00D06804"/>
    <w:rsid w:val="00D10493"/>
    <w:rsid w:val="00D1071E"/>
    <w:rsid w:val="00D11B3D"/>
    <w:rsid w:val="00D13E3B"/>
    <w:rsid w:val="00D14994"/>
    <w:rsid w:val="00D158AE"/>
    <w:rsid w:val="00D167D2"/>
    <w:rsid w:val="00D21F83"/>
    <w:rsid w:val="00D22C77"/>
    <w:rsid w:val="00D230FC"/>
    <w:rsid w:val="00D247F3"/>
    <w:rsid w:val="00D25424"/>
    <w:rsid w:val="00D257F9"/>
    <w:rsid w:val="00D27F0C"/>
    <w:rsid w:val="00D30131"/>
    <w:rsid w:val="00D30528"/>
    <w:rsid w:val="00D3173E"/>
    <w:rsid w:val="00D34F01"/>
    <w:rsid w:val="00D3721B"/>
    <w:rsid w:val="00D40018"/>
    <w:rsid w:val="00D40D75"/>
    <w:rsid w:val="00D40EBC"/>
    <w:rsid w:val="00D41B95"/>
    <w:rsid w:val="00D4272E"/>
    <w:rsid w:val="00D46C7C"/>
    <w:rsid w:val="00D474F4"/>
    <w:rsid w:val="00D4794B"/>
    <w:rsid w:val="00D50928"/>
    <w:rsid w:val="00D50B28"/>
    <w:rsid w:val="00D517BC"/>
    <w:rsid w:val="00D526F1"/>
    <w:rsid w:val="00D5300E"/>
    <w:rsid w:val="00D53355"/>
    <w:rsid w:val="00D53D35"/>
    <w:rsid w:val="00D56274"/>
    <w:rsid w:val="00D56821"/>
    <w:rsid w:val="00D61A83"/>
    <w:rsid w:val="00D624D8"/>
    <w:rsid w:val="00D627A3"/>
    <w:rsid w:val="00D62E93"/>
    <w:rsid w:val="00D63EB0"/>
    <w:rsid w:val="00D643C4"/>
    <w:rsid w:val="00D707FF"/>
    <w:rsid w:val="00D70851"/>
    <w:rsid w:val="00D70BFF"/>
    <w:rsid w:val="00D715FE"/>
    <w:rsid w:val="00D7443A"/>
    <w:rsid w:val="00D80B4D"/>
    <w:rsid w:val="00D84376"/>
    <w:rsid w:val="00D92DB2"/>
    <w:rsid w:val="00D94DAC"/>
    <w:rsid w:val="00D94DC8"/>
    <w:rsid w:val="00D9617E"/>
    <w:rsid w:val="00D9623C"/>
    <w:rsid w:val="00D9645A"/>
    <w:rsid w:val="00D97AB8"/>
    <w:rsid w:val="00DA0F41"/>
    <w:rsid w:val="00DA34A1"/>
    <w:rsid w:val="00DA7544"/>
    <w:rsid w:val="00DB008E"/>
    <w:rsid w:val="00DB177E"/>
    <w:rsid w:val="00DB34BA"/>
    <w:rsid w:val="00DC01B1"/>
    <w:rsid w:val="00DC346E"/>
    <w:rsid w:val="00DC516A"/>
    <w:rsid w:val="00DC56B0"/>
    <w:rsid w:val="00DC69B5"/>
    <w:rsid w:val="00DD0B7C"/>
    <w:rsid w:val="00DD17FB"/>
    <w:rsid w:val="00DD2AC2"/>
    <w:rsid w:val="00DD399F"/>
    <w:rsid w:val="00DD63E9"/>
    <w:rsid w:val="00DD6E2F"/>
    <w:rsid w:val="00DD6F8F"/>
    <w:rsid w:val="00DD7CDD"/>
    <w:rsid w:val="00DE305D"/>
    <w:rsid w:val="00DE46D3"/>
    <w:rsid w:val="00DE576B"/>
    <w:rsid w:val="00DF270A"/>
    <w:rsid w:val="00DF3419"/>
    <w:rsid w:val="00DF56C2"/>
    <w:rsid w:val="00DF7462"/>
    <w:rsid w:val="00DF79F8"/>
    <w:rsid w:val="00E035EC"/>
    <w:rsid w:val="00E04115"/>
    <w:rsid w:val="00E06ED7"/>
    <w:rsid w:val="00E07627"/>
    <w:rsid w:val="00E07F10"/>
    <w:rsid w:val="00E11F78"/>
    <w:rsid w:val="00E12C65"/>
    <w:rsid w:val="00E13CBB"/>
    <w:rsid w:val="00E143C9"/>
    <w:rsid w:val="00E32BF4"/>
    <w:rsid w:val="00E3586F"/>
    <w:rsid w:val="00E37B00"/>
    <w:rsid w:val="00E41EAA"/>
    <w:rsid w:val="00E450FA"/>
    <w:rsid w:val="00E518E2"/>
    <w:rsid w:val="00E5326C"/>
    <w:rsid w:val="00E544AE"/>
    <w:rsid w:val="00E55720"/>
    <w:rsid w:val="00E573D4"/>
    <w:rsid w:val="00E61510"/>
    <w:rsid w:val="00E61FBC"/>
    <w:rsid w:val="00E63BE9"/>
    <w:rsid w:val="00E64316"/>
    <w:rsid w:val="00E65A15"/>
    <w:rsid w:val="00E70D23"/>
    <w:rsid w:val="00E71B0B"/>
    <w:rsid w:val="00E763E1"/>
    <w:rsid w:val="00E8542B"/>
    <w:rsid w:val="00E85FD4"/>
    <w:rsid w:val="00E85FF2"/>
    <w:rsid w:val="00E9008F"/>
    <w:rsid w:val="00E92632"/>
    <w:rsid w:val="00E95798"/>
    <w:rsid w:val="00E9700A"/>
    <w:rsid w:val="00EA27CE"/>
    <w:rsid w:val="00EA2AEC"/>
    <w:rsid w:val="00EA3402"/>
    <w:rsid w:val="00EA4F0D"/>
    <w:rsid w:val="00EA5A60"/>
    <w:rsid w:val="00EA77C8"/>
    <w:rsid w:val="00EB05DA"/>
    <w:rsid w:val="00EB274F"/>
    <w:rsid w:val="00EC0ABE"/>
    <w:rsid w:val="00ED074C"/>
    <w:rsid w:val="00ED2057"/>
    <w:rsid w:val="00ED20E3"/>
    <w:rsid w:val="00ED2CB1"/>
    <w:rsid w:val="00ED3CA4"/>
    <w:rsid w:val="00ED66A0"/>
    <w:rsid w:val="00ED7123"/>
    <w:rsid w:val="00ED7320"/>
    <w:rsid w:val="00EE28BE"/>
    <w:rsid w:val="00EE477A"/>
    <w:rsid w:val="00EE6163"/>
    <w:rsid w:val="00EE7C07"/>
    <w:rsid w:val="00EF2A3A"/>
    <w:rsid w:val="00EF3343"/>
    <w:rsid w:val="00EF4BC2"/>
    <w:rsid w:val="00EF4F9F"/>
    <w:rsid w:val="00EF7AB7"/>
    <w:rsid w:val="00F026DB"/>
    <w:rsid w:val="00F10081"/>
    <w:rsid w:val="00F159C7"/>
    <w:rsid w:val="00F17862"/>
    <w:rsid w:val="00F2015A"/>
    <w:rsid w:val="00F21BE7"/>
    <w:rsid w:val="00F22ECB"/>
    <w:rsid w:val="00F24B91"/>
    <w:rsid w:val="00F32B8B"/>
    <w:rsid w:val="00F3621B"/>
    <w:rsid w:val="00F3665A"/>
    <w:rsid w:val="00F417BD"/>
    <w:rsid w:val="00F42AE7"/>
    <w:rsid w:val="00F44473"/>
    <w:rsid w:val="00F450E9"/>
    <w:rsid w:val="00F54007"/>
    <w:rsid w:val="00F560D2"/>
    <w:rsid w:val="00F61121"/>
    <w:rsid w:val="00F62887"/>
    <w:rsid w:val="00F633FC"/>
    <w:rsid w:val="00F6418B"/>
    <w:rsid w:val="00F734C2"/>
    <w:rsid w:val="00F7545B"/>
    <w:rsid w:val="00F8476E"/>
    <w:rsid w:val="00F85274"/>
    <w:rsid w:val="00F87F98"/>
    <w:rsid w:val="00F91CAB"/>
    <w:rsid w:val="00F93529"/>
    <w:rsid w:val="00F95293"/>
    <w:rsid w:val="00F96713"/>
    <w:rsid w:val="00FA07B2"/>
    <w:rsid w:val="00FA20A1"/>
    <w:rsid w:val="00FA3494"/>
    <w:rsid w:val="00FA70E4"/>
    <w:rsid w:val="00FB0AB3"/>
    <w:rsid w:val="00FC1C0D"/>
    <w:rsid w:val="00FC38B8"/>
    <w:rsid w:val="00FD4AEE"/>
    <w:rsid w:val="00FD7828"/>
    <w:rsid w:val="00FE081B"/>
    <w:rsid w:val="00FE273A"/>
    <w:rsid w:val="00FE711E"/>
    <w:rsid w:val="00FF05B8"/>
    <w:rsid w:val="00FF0F79"/>
    <w:rsid w:val="00FF2266"/>
    <w:rsid w:val="00FF3029"/>
    <w:rsid w:val="00FF412B"/>
    <w:rsid w:val="00FF6F0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ED844C"/>
  <w15:docId w15:val="{E2951AD5-18F5-43C8-B007-82638CFB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1B5F"/>
    <w:pPr>
      <w:spacing w:before="120" w:after="60"/>
    </w:pPr>
    <w:rPr>
      <w:kern w:val="16"/>
      <w:sz w:val="22"/>
    </w:rPr>
  </w:style>
  <w:style w:type="paragraph" w:styleId="Heading1">
    <w:name w:val="heading 1"/>
    <w:basedOn w:val="Normal"/>
    <w:next w:val="Normal"/>
    <w:link w:val="Heading1Char"/>
    <w:qFormat/>
    <w:rsid w:val="009576B2"/>
    <w:pPr>
      <w:keepNext/>
      <w:keepLines/>
      <w:numPr>
        <w:numId w:val="2"/>
      </w:numPr>
      <w:tabs>
        <w:tab w:val="clear" w:pos="1800"/>
        <w:tab w:val="num" w:pos="3240"/>
      </w:tabs>
      <w:outlineLvl w:val="0"/>
    </w:pPr>
    <w:rPr>
      <w:rFonts w:ascii="Arial" w:hAnsi="Arial"/>
      <w:kern w:val="28"/>
      <w:sz w:val="56"/>
    </w:rPr>
  </w:style>
  <w:style w:type="paragraph" w:styleId="Heading2">
    <w:name w:val="heading 2"/>
    <w:basedOn w:val="Normal"/>
    <w:next w:val="Normal"/>
    <w:autoRedefine/>
    <w:qFormat/>
    <w:rsid w:val="009576B2"/>
    <w:pPr>
      <w:numPr>
        <w:ilvl w:val="1"/>
        <w:numId w:val="2"/>
      </w:numPr>
      <w:pBdr>
        <w:bottom w:val="single" w:sz="24" w:space="1" w:color="808080"/>
      </w:pBdr>
      <w:tabs>
        <w:tab w:val="clear" w:pos="1080"/>
        <w:tab w:val="num" w:pos="864"/>
      </w:tabs>
      <w:spacing w:before="0" w:after="0"/>
      <w:ind w:left="864" w:hanging="864"/>
      <w:outlineLvl w:val="1"/>
    </w:pPr>
    <w:rPr>
      <w:rFonts w:ascii="Arial Black" w:hAnsi="Arial Black"/>
      <w:b/>
      <w:color w:val="000000"/>
      <w:kern w:val="32"/>
      <w:sz w:val="40"/>
      <w:szCs w:val="40"/>
    </w:rPr>
  </w:style>
  <w:style w:type="paragraph" w:styleId="Heading3">
    <w:name w:val="heading 3"/>
    <w:basedOn w:val="Normal"/>
    <w:next w:val="Normal"/>
    <w:qFormat/>
    <w:rsid w:val="009576B2"/>
    <w:pPr>
      <w:keepNext/>
      <w:spacing w:before="480" w:after="160"/>
      <w:outlineLvl w:val="2"/>
    </w:pPr>
    <w:rPr>
      <w:rFonts w:ascii="Arial" w:hAnsi="Arial"/>
      <w:b/>
      <w:color w:val="000000"/>
      <w:kern w:val="28"/>
      <w:sz w:val="28"/>
    </w:rPr>
  </w:style>
  <w:style w:type="paragraph" w:styleId="Heading4">
    <w:name w:val="heading 4"/>
    <w:basedOn w:val="Normal"/>
    <w:next w:val="Normal"/>
    <w:qFormat/>
    <w:rsid w:val="009576B2"/>
    <w:pPr>
      <w:tabs>
        <w:tab w:val="left" w:pos="576"/>
      </w:tabs>
      <w:spacing w:before="240" w:after="160"/>
      <w:outlineLvl w:val="3"/>
    </w:pPr>
    <w:rPr>
      <w:rFonts w:ascii="Arial" w:hAnsi="Arial"/>
      <w:b/>
      <w:kern w:val="21"/>
      <w:sz w:val="24"/>
    </w:rPr>
  </w:style>
  <w:style w:type="paragraph" w:styleId="Heading5">
    <w:name w:val="heading 5"/>
    <w:basedOn w:val="Normal"/>
    <w:next w:val="Normal"/>
    <w:autoRedefine/>
    <w:qFormat/>
    <w:rsid w:val="009576B2"/>
    <w:pPr>
      <w:spacing w:before="240"/>
      <w:outlineLvl w:val="4"/>
    </w:pPr>
    <w:rPr>
      <w:b/>
      <w:bCs/>
      <w:iCs/>
      <w:szCs w:val="26"/>
    </w:rPr>
  </w:style>
  <w:style w:type="paragraph" w:styleId="Heading6">
    <w:name w:val="heading 6"/>
    <w:basedOn w:val="Normal"/>
    <w:next w:val="Normal"/>
    <w:qFormat/>
    <w:rsid w:val="009576B2"/>
    <w:pPr>
      <w:numPr>
        <w:ilvl w:val="5"/>
        <w:numId w:val="2"/>
      </w:numPr>
      <w:spacing w:before="240"/>
      <w:outlineLvl w:val="5"/>
    </w:pPr>
    <w:rPr>
      <w:i/>
    </w:rPr>
  </w:style>
  <w:style w:type="paragraph" w:styleId="Heading7">
    <w:name w:val="heading 7"/>
    <w:basedOn w:val="Normal"/>
    <w:next w:val="Normal"/>
    <w:qFormat/>
    <w:rsid w:val="009576B2"/>
    <w:pPr>
      <w:numPr>
        <w:ilvl w:val="6"/>
        <w:numId w:val="2"/>
      </w:numPr>
      <w:spacing w:before="240"/>
      <w:outlineLvl w:val="6"/>
    </w:pPr>
    <w:rPr>
      <w:rFonts w:ascii="Arial" w:hAnsi="Arial"/>
      <w:sz w:val="20"/>
    </w:rPr>
  </w:style>
  <w:style w:type="paragraph" w:styleId="Heading8">
    <w:name w:val="heading 8"/>
    <w:basedOn w:val="Normal"/>
    <w:next w:val="Normal"/>
    <w:qFormat/>
    <w:rsid w:val="009576B2"/>
    <w:pPr>
      <w:numPr>
        <w:ilvl w:val="7"/>
        <w:numId w:val="2"/>
      </w:numPr>
      <w:spacing w:before="240"/>
      <w:outlineLvl w:val="7"/>
    </w:pPr>
    <w:rPr>
      <w:rFonts w:ascii="Arial" w:hAnsi="Arial"/>
      <w:i/>
      <w:sz w:val="20"/>
    </w:rPr>
  </w:style>
  <w:style w:type="paragraph" w:styleId="Heading9">
    <w:name w:val="heading 9"/>
    <w:basedOn w:val="Normal"/>
    <w:next w:val="Normal"/>
    <w:qFormat/>
    <w:rsid w:val="009576B2"/>
    <w:pPr>
      <w:numPr>
        <w:ilvl w:val="8"/>
        <w:numId w:val="2"/>
      </w:numPr>
      <w:spacing w:before="24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Normal">
    <w:name w:val="Bulleted Normal"/>
    <w:basedOn w:val="Normal"/>
    <w:next w:val="Normal"/>
    <w:rsid w:val="009576B2"/>
    <w:pPr>
      <w:numPr>
        <w:numId w:val="1"/>
      </w:numPr>
      <w:tabs>
        <w:tab w:val="clear" w:pos="360"/>
        <w:tab w:val="left" w:pos="216"/>
      </w:tabs>
      <w:spacing w:before="0"/>
      <w:ind w:left="216" w:hanging="216"/>
    </w:pPr>
    <w:rPr>
      <w:snapToGrid w:val="0"/>
    </w:rPr>
  </w:style>
  <w:style w:type="character" w:customStyle="1" w:styleId="ChapterNumber">
    <w:name w:val="ChapterNumber"/>
    <w:rsid w:val="009576B2"/>
  </w:style>
  <w:style w:type="paragraph" w:styleId="Footer">
    <w:name w:val="footer"/>
    <w:basedOn w:val="Normal"/>
    <w:link w:val="FooterChar"/>
    <w:uiPriority w:val="99"/>
    <w:rsid w:val="009576B2"/>
    <w:pPr>
      <w:tabs>
        <w:tab w:val="center" w:pos="4320"/>
        <w:tab w:val="right" w:pos="8640"/>
      </w:tabs>
    </w:pPr>
  </w:style>
  <w:style w:type="paragraph" w:styleId="Header">
    <w:name w:val="header"/>
    <w:basedOn w:val="Normal"/>
    <w:rsid w:val="009576B2"/>
    <w:pPr>
      <w:pBdr>
        <w:bottom w:val="single" w:sz="2" w:space="1" w:color="auto"/>
      </w:pBdr>
    </w:pPr>
    <w:rPr>
      <w:rFonts w:ascii="Arial" w:hAnsi="Arial"/>
      <w:b/>
      <w:sz w:val="18"/>
    </w:rPr>
  </w:style>
  <w:style w:type="character" w:styleId="Hyperlink">
    <w:name w:val="Hyperlink"/>
    <w:rsid w:val="009576B2"/>
    <w:rPr>
      <w:color w:val="0000FF"/>
      <w:u w:val="single"/>
    </w:rPr>
  </w:style>
  <w:style w:type="paragraph" w:styleId="Index1">
    <w:name w:val="index 1"/>
    <w:basedOn w:val="Normal"/>
    <w:next w:val="Normal"/>
    <w:semiHidden/>
    <w:rsid w:val="009576B2"/>
    <w:pPr>
      <w:tabs>
        <w:tab w:val="right" w:leader="dot" w:pos="3960"/>
      </w:tabs>
      <w:spacing w:before="0" w:after="0"/>
      <w:ind w:left="202" w:hanging="202"/>
    </w:pPr>
    <w:rPr>
      <w:sz w:val="20"/>
    </w:rPr>
  </w:style>
  <w:style w:type="paragraph" w:styleId="Index2">
    <w:name w:val="index 2"/>
    <w:basedOn w:val="Normal"/>
    <w:next w:val="Normal"/>
    <w:semiHidden/>
    <w:rsid w:val="009576B2"/>
    <w:pPr>
      <w:tabs>
        <w:tab w:val="right" w:leader="dot" w:pos="3960"/>
      </w:tabs>
      <w:spacing w:before="0"/>
      <w:ind w:left="490" w:hanging="245"/>
    </w:pPr>
    <w:rPr>
      <w:sz w:val="20"/>
    </w:rPr>
  </w:style>
  <w:style w:type="paragraph" w:styleId="Index3">
    <w:name w:val="index 3"/>
    <w:basedOn w:val="Normal"/>
    <w:next w:val="Normal"/>
    <w:semiHidden/>
    <w:rsid w:val="009576B2"/>
    <w:pPr>
      <w:tabs>
        <w:tab w:val="right" w:leader="dot" w:pos="3960"/>
      </w:tabs>
      <w:ind w:left="720" w:hanging="240"/>
    </w:pPr>
    <w:rPr>
      <w:sz w:val="20"/>
    </w:rPr>
  </w:style>
  <w:style w:type="paragraph" w:styleId="IndexHeading">
    <w:name w:val="index heading"/>
    <w:basedOn w:val="Normal"/>
    <w:next w:val="Index1"/>
    <w:semiHidden/>
    <w:rsid w:val="009576B2"/>
    <w:pPr>
      <w:spacing w:before="240" w:after="120"/>
      <w:jc w:val="center"/>
    </w:pPr>
    <w:rPr>
      <w:b/>
    </w:rPr>
  </w:style>
  <w:style w:type="paragraph" w:styleId="List">
    <w:name w:val="List"/>
    <w:basedOn w:val="Normal"/>
    <w:rsid w:val="009576B2"/>
    <w:pPr>
      <w:numPr>
        <w:numId w:val="3"/>
      </w:numPr>
    </w:pPr>
  </w:style>
  <w:style w:type="paragraph" w:styleId="NormalIndent">
    <w:name w:val="Normal Indent"/>
    <w:basedOn w:val="Normal"/>
    <w:rsid w:val="009576B2"/>
    <w:pPr>
      <w:ind w:left="720"/>
    </w:pPr>
  </w:style>
  <w:style w:type="paragraph" w:customStyle="1" w:styleId="NumberingExercise">
    <w:name w:val="Numbering(Exercise)"/>
    <w:basedOn w:val="Normal"/>
    <w:rsid w:val="009576B2"/>
    <w:pPr>
      <w:numPr>
        <w:numId w:val="4"/>
      </w:numPr>
    </w:pPr>
  </w:style>
  <w:style w:type="paragraph" w:customStyle="1" w:styleId="NumberingSolutions">
    <w:name w:val="Numbering(Solutions)"/>
    <w:basedOn w:val="Normal"/>
    <w:rsid w:val="009576B2"/>
    <w:pPr>
      <w:numPr>
        <w:numId w:val="5"/>
      </w:numPr>
    </w:pPr>
  </w:style>
  <w:style w:type="character" w:styleId="PageNumber">
    <w:name w:val="page number"/>
    <w:rsid w:val="009576B2"/>
    <w:rPr>
      <w:rFonts w:ascii="Arial" w:hAnsi="Arial"/>
      <w:sz w:val="18"/>
    </w:rPr>
  </w:style>
  <w:style w:type="paragraph" w:customStyle="1" w:styleId="PowerPointslide">
    <w:name w:val="PowerPoint slide"/>
    <w:basedOn w:val="Normal"/>
    <w:next w:val="Normal"/>
    <w:rsid w:val="009576B2"/>
    <w:pPr>
      <w:widowControl w:val="0"/>
      <w:spacing w:before="240" w:after="120"/>
    </w:pPr>
    <w:rPr>
      <w:kern w:val="0"/>
    </w:rPr>
  </w:style>
  <w:style w:type="paragraph" w:styleId="TOC1">
    <w:name w:val="toc 1"/>
    <w:basedOn w:val="Normal"/>
    <w:next w:val="Normal"/>
    <w:semiHidden/>
    <w:rsid w:val="009576B2"/>
    <w:pPr>
      <w:tabs>
        <w:tab w:val="left" w:pos="432"/>
        <w:tab w:val="right" w:leader="dot" w:pos="8640"/>
      </w:tabs>
      <w:spacing w:before="360"/>
    </w:pPr>
    <w:rPr>
      <w:rFonts w:ascii="Arial" w:hAnsi="Arial"/>
      <w:b/>
    </w:rPr>
  </w:style>
  <w:style w:type="paragraph" w:styleId="TOC2">
    <w:name w:val="toc 2"/>
    <w:basedOn w:val="Normal"/>
    <w:next w:val="Normal"/>
    <w:semiHidden/>
    <w:rsid w:val="009576B2"/>
    <w:pPr>
      <w:tabs>
        <w:tab w:val="left" w:pos="720"/>
        <w:tab w:val="right" w:leader="dot" w:pos="8640"/>
      </w:tabs>
      <w:spacing w:before="240"/>
      <w:ind w:left="200"/>
    </w:pPr>
  </w:style>
  <w:style w:type="paragraph" w:styleId="TOC3">
    <w:name w:val="toc 3"/>
    <w:basedOn w:val="Normal"/>
    <w:next w:val="Normal"/>
    <w:semiHidden/>
    <w:rsid w:val="009576B2"/>
    <w:pPr>
      <w:tabs>
        <w:tab w:val="right" w:pos="9360"/>
      </w:tabs>
      <w:ind w:left="400"/>
    </w:pPr>
  </w:style>
  <w:style w:type="paragraph" w:styleId="TOC4">
    <w:name w:val="toc 4"/>
    <w:basedOn w:val="Normal"/>
    <w:next w:val="Normal"/>
    <w:semiHidden/>
    <w:rsid w:val="009576B2"/>
    <w:pPr>
      <w:tabs>
        <w:tab w:val="right" w:pos="9360"/>
      </w:tabs>
      <w:ind w:left="600"/>
    </w:pPr>
  </w:style>
  <w:style w:type="paragraph" w:styleId="TOC5">
    <w:name w:val="toc 5"/>
    <w:basedOn w:val="Normal"/>
    <w:next w:val="Normal"/>
    <w:semiHidden/>
    <w:rsid w:val="009576B2"/>
    <w:pPr>
      <w:tabs>
        <w:tab w:val="right" w:pos="9360"/>
      </w:tabs>
      <w:ind w:left="800"/>
    </w:pPr>
  </w:style>
  <w:style w:type="paragraph" w:styleId="TOC6">
    <w:name w:val="toc 6"/>
    <w:basedOn w:val="Normal"/>
    <w:next w:val="Normal"/>
    <w:semiHidden/>
    <w:rsid w:val="009576B2"/>
    <w:pPr>
      <w:tabs>
        <w:tab w:val="right" w:pos="9360"/>
      </w:tabs>
      <w:ind w:left="1000"/>
    </w:pPr>
  </w:style>
  <w:style w:type="paragraph" w:styleId="TOC7">
    <w:name w:val="toc 7"/>
    <w:basedOn w:val="TOC1"/>
    <w:next w:val="Normal"/>
    <w:uiPriority w:val="39"/>
    <w:rsid w:val="009576B2"/>
    <w:pPr>
      <w:tabs>
        <w:tab w:val="clear" w:pos="432"/>
        <w:tab w:val="clear" w:pos="8640"/>
        <w:tab w:val="left" w:pos="576"/>
        <w:tab w:val="right" w:leader="dot" w:pos="9360"/>
      </w:tabs>
      <w:ind w:left="576" w:right="720" w:hanging="576"/>
    </w:pPr>
  </w:style>
  <w:style w:type="paragraph" w:styleId="TOC8">
    <w:name w:val="toc 8"/>
    <w:basedOn w:val="Normal"/>
    <w:next w:val="Normal"/>
    <w:uiPriority w:val="39"/>
    <w:rsid w:val="009576B2"/>
    <w:pPr>
      <w:tabs>
        <w:tab w:val="right" w:leader="dot" w:pos="9360"/>
      </w:tabs>
      <w:ind w:left="1080" w:right="720"/>
    </w:pPr>
    <w:rPr>
      <w:rFonts w:ascii="Arial" w:hAnsi="Arial"/>
      <w:sz w:val="20"/>
    </w:rPr>
  </w:style>
  <w:style w:type="paragraph" w:styleId="TOC9">
    <w:name w:val="toc 9"/>
    <w:basedOn w:val="TOC8"/>
    <w:next w:val="Normal"/>
    <w:uiPriority w:val="39"/>
    <w:rsid w:val="009576B2"/>
    <w:pPr>
      <w:numPr>
        <w:numId w:val="6"/>
      </w:numPr>
    </w:pPr>
  </w:style>
  <w:style w:type="paragraph" w:customStyle="1" w:styleId="HeadingDemo">
    <w:name w:val="Heading Demo"/>
    <w:basedOn w:val="Heading3"/>
    <w:next w:val="Normal"/>
    <w:autoRedefine/>
    <w:rsid w:val="009576B2"/>
    <w:pPr>
      <w:keepNext w:val="0"/>
      <w:pageBreakBefore/>
      <w:pBdr>
        <w:bottom w:val="single" w:sz="24" w:space="1" w:color="808080"/>
      </w:pBdr>
    </w:pPr>
  </w:style>
  <w:style w:type="paragraph" w:customStyle="1" w:styleId="HeadingExercise">
    <w:name w:val="Heading Exercise"/>
    <w:basedOn w:val="Heading3"/>
    <w:next w:val="Normal"/>
    <w:autoRedefine/>
    <w:rsid w:val="009576B2"/>
    <w:pPr>
      <w:keepNext w:val="0"/>
      <w:pageBreakBefore/>
      <w:pBdr>
        <w:bottom w:val="single" w:sz="24" w:space="1" w:color="808080"/>
      </w:pBdr>
    </w:pPr>
  </w:style>
  <w:style w:type="paragraph" w:customStyle="1" w:styleId="HeadingSolution">
    <w:name w:val="Heading Solution"/>
    <w:basedOn w:val="Heading3"/>
    <w:next w:val="Normal"/>
    <w:rsid w:val="009576B2"/>
    <w:pPr>
      <w:spacing w:before="120"/>
    </w:pPr>
  </w:style>
  <w:style w:type="paragraph" w:customStyle="1" w:styleId="HeadingExerciseLevel">
    <w:name w:val="Heading Exercise Level"/>
    <w:basedOn w:val="Heading4"/>
    <w:next w:val="Normal"/>
    <w:rsid w:val="009576B2"/>
  </w:style>
  <w:style w:type="character" w:customStyle="1" w:styleId="Heading1Char">
    <w:name w:val="Heading 1 Char"/>
    <w:link w:val="Heading1"/>
    <w:rsid w:val="00410F0C"/>
    <w:rPr>
      <w:rFonts w:ascii="Arial" w:hAnsi="Arial"/>
      <w:kern w:val="28"/>
      <w:sz w:val="56"/>
    </w:rPr>
  </w:style>
  <w:style w:type="table" w:styleId="TableGrid">
    <w:name w:val="Table Grid"/>
    <w:basedOn w:val="TableNormal"/>
    <w:rsid w:val="007E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B4887"/>
    <w:pPr>
      <w:spacing w:before="0" w:after="0"/>
    </w:pPr>
    <w:rPr>
      <w:rFonts w:ascii="Tahoma" w:hAnsi="Tahoma" w:cs="Tahoma"/>
      <w:sz w:val="16"/>
      <w:szCs w:val="16"/>
    </w:rPr>
  </w:style>
  <w:style w:type="character" w:customStyle="1" w:styleId="BalloonTextChar">
    <w:name w:val="Balloon Text Char"/>
    <w:link w:val="BalloonText"/>
    <w:rsid w:val="00BB4887"/>
    <w:rPr>
      <w:rFonts w:ascii="Tahoma" w:hAnsi="Tahoma" w:cs="Tahoma"/>
      <w:kern w:val="16"/>
      <w:sz w:val="16"/>
      <w:szCs w:val="16"/>
    </w:rPr>
  </w:style>
  <w:style w:type="paragraph" w:styleId="ListParagraph">
    <w:name w:val="List Paragraph"/>
    <w:basedOn w:val="Normal"/>
    <w:uiPriority w:val="34"/>
    <w:qFormat/>
    <w:rsid w:val="0054026C"/>
    <w:pPr>
      <w:ind w:left="720"/>
    </w:pPr>
  </w:style>
  <w:style w:type="character" w:styleId="FollowedHyperlink">
    <w:name w:val="FollowedHyperlink"/>
    <w:semiHidden/>
    <w:unhideWhenUsed/>
    <w:rsid w:val="00300038"/>
    <w:rPr>
      <w:color w:val="800080"/>
      <w:u w:val="single"/>
    </w:rPr>
  </w:style>
  <w:style w:type="character" w:customStyle="1" w:styleId="FooterChar">
    <w:name w:val="Footer Char"/>
    <w:basedOn w:val="DefaultParagraphFont"/>
    <w:link w:val="Footer"/>
    <w:uiPriority w:val="99"/>
    <w:rsid w:val="00DC56B0"/>
    <w:rPr>
      <w:kern w:val="1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255827">
      <w:bodyDiv w:val="1"/>
      <w:marLeft w:val="0"/>
      <w:marRight w:val="0"/>
      <w:marTop w:val="0"/>
      <w:marBottom w:val="0"/>
      <w:divBdr>
        <w:top w:val="none" w:sz="0" w:space="0" w:color="auto"/>
        <w:left w:val="none" w:sz="0" w:space="0" w:color="auto"/>
        <w:bottom w:val="none" w:sz="0" w:space="0" w:color="auto"/>
        <w:right w:val="none" w:sz="0" w:space="0" w:color="auto"/>
      </w:divBdr>
    </w:div>
    <w:div w:id="671570351">
      <w:bodyDiv w:val="1"/>
      <w:marLeft w:val="0"/>
      <w:marRight w:val="0"/>
      <w:marTop w:val="0"/>
      <w:marBottom w:val="0"/>
      <w:divBdr>
        <w:top w:val="none" w:sz="0" w:space="0" w:color="auto"/>
        <w:left w:val="none" w:sz="0" w:space="0" w:color="auto"/>
        <w:bottom w:val="none" w:sz="0" w:space="0" w:color="auto"/>
        <w:right w:val="none" w:sz="0" w:space="0" w:color="auto"/>
      </w:divBdr>
    </w:div>
    <w:div w:id="972058801">
      <w:bodyDiv w:val="1"/>
      <w:marLeft w:val="0"/>
      <w:marRight w:val="0"/>
      <w:marTop w:val="0"/>
      <w:marBottom w:val="0"/>
      <w:divBdr>
        <w:top w:val="none" w:sz="0" w:space="0" w:color="auto"/>
        <w:left w:val="none" w:sz="0" w:space="0" w:color="auto"/>
        <w:bottom w:val="none" w:sz="0" w:space="0" w:color="auto"/>
        <w:right w:val="none" w:sz="0" w:space="0" w:color="auto"/>
      </w:divBdr>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854418251">
          <w:marLeft w:val="720"/>
          <w:marRight w:val="0"/>
          <w:marTop w:val="5"/>
          <w:marBottom w:val="98"/>
          <w:divBdr>
            <w:top w:val="none" w:sz="0" w:space="0" w:color="auto"/>
            <w:left w:val="none" w:sz="0" w:space="0" w:color="auto"/>
            <w:bottom w:val="none" w:sz="0" w:space="0" w:color="auto"/>
            <w:right w:val="none" w:sz="0" w:space="0" w:color="auto"/>
          </w:divBdr>
        </w:div>
        <w:div w:id="1661499369">
          <w:marLeft w:val="720"/>
          <w:marRight w:val="0"/>
          <w:marTop w:val="5"/>
          <w:marBottom w:val="98"/>
          <w:divBdr>
            <w:top w:val="none" w:sz="0" w:space="0" w:color="auto"/>
            <w:left w:val="none" w:sz="0" w:space="0" w:color="auto"/>
            <w:bottom w:val="none" w:sz="0" w:space="0" w:color="auto"/>
            <w:right w:val="none" w:sz="0" w:space="0" w:color="auto"/>
          </w:divBdr>
        </w:div>
        <w:div w:id="1468476842">
          <w:marLeft w:val="720"/>
          <w:marRight w:val="0"/>
          <w:marTop w:val="5"/>
          <w:marBottom w:val="98"/>
          <w:divBdr>
            <w:top w:val="none" w:sz="0" w:space="0" w:color="auto"/>
            <w:left w:val="none" w:sz="0" w:space="0" w:color="auto"/>
            <w:bottom w:val="none" w:sz="0" w:space="0" w:color="auto"/>
            <w:right w:val="none" w:sz="0" w:space="0" w:color="auto"/>
          </w:divBdr>
        </w:div>
        <w:div w:id="1383408243">
          <w:marLeft w:val="720"/>
          <w:marRight w:val="0"/>
          <w:marTop w:val="5"/>
          <w:marBottom w:val="98"/>
          <w:divBdr>
            <w:top w:val="none" w:sz="0" w:space="0" w:color="auto"/>
            <w:left w:val="none" w:sz="0" w:space="0" w:color="auto"/>
            <w:bottom w:val="none" w:sz="0" w:space="0" w:color="auto"/>
            <w:right w:val="none" w:sz="0" w:space="0" w:color="auto"/>
          </w:divBdr>
        </w:div>
      </w:divsChild>
    </w:div>
    <w:div w:id="987634703">
      <w:bodyDiv w:val="1"/>
      <w:marLeft w:val="0"/>
      <w:marRight w:val="0"/>
      <w:marTop w:val="0"/>
      <w:marBottom w:val="0"/>
      <w:divBdr>
        <w:top w:val="none" w:sz="0" w:space="0" w:color="auto"/>
        <w:left w:val="none" w:sz="0" w:space="0" w:color="auto"/>
        <w:bottom w:val="none" w:sz="0" w:space="0" w:color="auto"/>
        <w:right w:val="none" w:sz="0" w:space="0" w:color="auto"/>
      </w:divBdr>
    </w:div>
    <w:div w:id="1068723328">
      <w:bodyDiv w:val="1"/>
      <w:marLeft w:val="0"/>
      <w:marRight w:val="0"/>
      <w:marTop w:val="0"/>
      <w:marBottom w:val="0"/>
      <w:divBdr>
        <w:top w:val="none" w:sz="0" w:space="0" w:color="auto"/>
        <w:left w:val="none" w:sz="0" w:space="0" w:color="auto"/>
        <w:bottom w:val="none" w:sz="0" w:space="0" w:color="auto"/>
        <w:right w:val="none" w:sz="0" w:space="0" w:color="auto"/>
      </w:divBdr>
    </w:div>
    <w:div w:id="1126006271">
      <w:bodyDiv w:val="1"/>
      <w:marLeft w:val="0"/>
      <w:marRight w:val="0"/>
      <w:marTop w:val="0"/>
      <w:marBottom w:val="0"/>
      <w:divBdr>
        <w:top w:val="none" w:sz="0" w:space="0" w:color="auto"/>
        <w:left w:val="none" w:sz="0" w:space="0" w:color="auto"/>
        <w:bottom w:val="none" w:sz="0" w:space="0" w:color="auto"/>
        <w:right w:val="none" w:sz="0" w:space="0" w:color="auto"/>
      </w:divBdr>
      <w:divsChild>
        <w:div w:id="994915738">
          <w:marLeft w:val="720"/>
          <w:marRight w:val="0"/>
          <w:marTop w:val="5"/>
          <w:marBottom w:val="98"/>
          <w:divBdr>
            <w:top w:val="none" w:sz="0" w:space="0" w:color="auto"/>
            <w:left w:val="none" w:sz="0" w:space="0" w:color="auto"/>
            <w:bottom w:val="none" w:sz="0" w:space="0" w:color="auto"/>
            <w:right w:val="none" w:sz="0" w:space="0" w:color="auto"/>
          </w:divBdr>
        </w:div>
        <w:div w:id="187724524">
          <w:marLeft w:val="720"/>
          <w:marRight w:val="0"/>
          <w:marTop w:val="5"/>
          <w:marBottom w:val="98"/>
          <w:divBdr>
            <w:top w:val="none" w:sz="0" w:space="0" w:color="auto"/>
            <w:left w:val="none" w:sz="0" w:space="0" w:color="auto"/>
            <w:bottom w:val="none" w:sz="0" w:space="0" w:color="auto"/>
            <w:right w:val="none" w:sz="0" w:space="0" w:color="auto"/>
          </w:divBdr>
        </w:div>
        <w:div w:id="686102430">
          <w:marLeft w:val="720"/>
          <w:marRight w:val="0"/>
          <w:marTop w:val="5"/>
          <w:marBottom w:val="98"/>
          <w:divBdr>
            <w:top w:val="none" w:sz="0" w:space="0" w:color="auto"/>
            <w:left w:val="none" w:sz="0" w:space="0" w:color="auto"/>
            <w:bottom w:val="none" w:sz="0" w:space="0" w:color="auto"/>
            <w:right w:val="none" w:sz="0" w:space="0" w:color="auto"/>
          </w:divBdr>
        </w:div>
        <w:div w:id="304774468">
          <w:marLeft w:val="720"/>
          <w:marRight w:val="0"/>
          <w:marTop w:val="5"/>
          <w:marBottom w:val="98"/>
          <w:divBdr>
            <w:top w:val="none" w:sz="0" w:space="0" w:color="auto"/>
            <w:left w:val="none" w:sz="0" w:space="0" w:color="auto"/>
            <w:bottom w:val="none" w:sz="0" w:space="0" w:color="auto"/>
            <w:right w:val="none" w:sz="0" w:space="0" w:color="auto"/>
          </w:divBdr>
        </w:div>
      </w:divsChild>
    </w:div>
    <w:div w:id="1181820249">
      <w:bodyDiv w:val="1"/>
      <w:marLeft w:val="0"/>
      <w:marRight w:val="0"/>
      <w:marTop w:val="0"/>
      <w:marBottom w:val="0"/>
      <w:divBdr>
        <w:top w:val="none" w:sz="0" w:space="0" w:color="auto"/>
        <w:left w:val="none" w:sz="0" w:space="0" w:color="auto"/>
        <w:bottom w:val="none" w:sz="0" w:space="0" w:color="auto"/>
        <w:right w:val="none" w:sz="0" w:space="0" w:color="auto"/>
      </w:divBdr>
    </w:div>
    <w:div w:id="1222327002">
      <w:bodyDiv w:val="1"/>
      <w:marLeft w:val="0"/>
      <w:marRight w:val="0"/>
      <w:marTop w:val="0"/>
      <w:marBottom w:val="0"/>
      <w:divBdr>
        <w:top w:val="none" w:sz="0" w:space="0" w:color="auto"/>
        <w:left w:val="none" w:sz="0" w:space="0" w:color="auto"/>
        <w:bottom w:val="none" w:sz="0" w:space="0" w:color="auto"/>
        <w:right w:val="none" w:sz="0" w:space="0" w:color="auto"/>
      </w:divBdr>
    </w:div>
    <w:div w:id="1287471304">
      <w:bodyDiv w:val="1"/>
      <w:marLeft w:val="0"/>
      <w:marRight w:val="0"/>
      <w:marTop w:val="0"/>
      <w:marBottom w:val="0"/>
      <w:divBdr>
        <w:top w:val="none" w:sz="0" w:space="0" w:color="auto"/>
        <w:left w:val="none" w:sz="0" w:space="0" w:color="auto"/>
        <w:bottom w:val="none" w:sz="0" w:space="0" w:color="auto"/>
        <w:right w:val="none" w:sz="0" w:space="0" w:color="auto"/>
      </w:divBdr>
    </w:div>
    <w:div w:id="1555266504">
      <w:bodyDiv w:val="1"/>
      <w:marLeft w:val="0"/>
      <w:marRight w:val="0"/>
      <w:marTop w:val="0"/>
      <w:marBottom w:val="0"/>
      <w:divBdr>
        <w:top w:val="none" w:sz="0" w:space="0" w:color="auto"/>
        <w:left w:val="none" w:sz="0" w:space="0" w:color="auto"/>
        <w:bottom w:val="none" w:sz="0" w:space="0" w:color="auto"/>
        <w:right w:val="none" w:sz="0" w:space="0" w:color="auto"/>
      </w:divBdr>
    </w:div>
    <w:div w:id="1560163801">
      <w:bodyDiv w:val="1"/>
      <w:marLeft w:val="0"/>
      <w:marRight w:val="0"/>
      <w:marTop w:val="0"/>
      <w:marBottom w:val="0"/>
      <w:divBdr>
        <w:top w:val="none" w:sz="0" w:space="0" w:color="auto"/>
        <w:left w:val="none" w:sz="0" w:space="0" w:color="auto"/>
        <w:bottom w:val="none" w:sz="0" w:space="0" w:color="auto"/>
        <w:right w:val="none" w:sz="0" w:space="0" w:color="auto"/>
      </w:divBdr>
      <w:divsChild>
        <w:div w:id="367414972">
          <w:marLeft w:val="720"/>
          <w:marRight w:val="0"/>
          <w:marTop w:val="5"/>
          <w:marBottom w:val="98"/>
          <w:divBdr>
            <w:top w:val="none" w:sz="0" w:space="0" w:color="auto"/>
            <w:left w:val="none" w:sz="0" w:space="0" w:color="auto"/>
            <w:bottom w:val="none" w:sz="0" w:space="0" w:color="auto"/>
            <w:right w:val="none" w:sz="0" w:space="0" w:color="auto"/>
          </w:divBdr>
        </w:div>
        <w:div w:id="648436228">
          <w:marLeft w:val="720"/>
          <w:marRight w:val="0"/>
          <w:marTop w:val="5"/>
          <w:marBottom w:val="98"/>
          <w:divBdr>
            <w:top w:val="none" w:sz="0" w:space="0" w:color="auto"/>
            <w:left w:val="none" w:sz="0" w:space="0" w:color="auto"/>
            <w:bottom w:val="none" w:sz="0" w:space="0" w:color="auto"/>
            <w:right w:val="none" w:sz="0" w:space="0" w:color="auto"/>
          </w:divBdr>
        </w:div>
      </w:divsChild>
    </w:div>
    <w:div w:id="1676221234">
      <w:bodyDiv w:val="1"/>
      <w:marLeft w:val="0"/>
      <w:marRight w:val="0"/>
      <w:marTop w:val="0"/>
      <w:marBottom w:val="0"/>
      <w:divBdr>
        <w:top w:val="none" w:sz="0" w:space="0" w:color="auto"/>
        <w:left w:val="none" w:sz="0" w:space="0" w:color="auto"/>
        <w:bottom w:val="none" w:sz="0" w:space="0" w:color="auto"/>
        <w:right w:val="none" w:sz="0" w:space="0" w:color="auto"/>
      </w:divBdr>
      <w:divsChild>
        <w:div w:id="1197086439">
          <w:marLeft w:val="720"/>
          <w:marRight w:val="0"/>
          <w:marTop w:val="5"/>
          <w:marBottom w:val="98"/>
          <w:divBdr>
            <w:top w:val="none" w:sz="0" w:space="0" w:color="auto"/>
            <w:left w:val="none" w:sz="0" w:space="0" w:color="auto"/>
            <w:bottom w:val="none" w:sz="0" w:space="0" w:color="auto"/>
            <w:right w:val="none" w:sz="0" w:space="0" w:color="auto"/>
          </w:divBdr>
        </w:div>
        <w:div w:id="1611081220">
          <w:marLeft w:val="720"/>
          <w:marRight w:val="0"/>
          <w:marTop w:val="5"/>
          <w:marBottom w:val="98"/>
          <w:divBdr>
            <w:top w:val="none" w:sz="0" w:space="0" w:color="auto"/>
            <w:left w:val="none" w:sz="0" w:space="0" w:color="auto"/>
            <w:bottom w:val="none" w:sz="0" w:space="0" w:color="auto"/>
            <w:right w:val="none" w:sz="0" w:space="0" w:color="auto"/>
          </w:divBdr>
        </w:div>
        <w:div w:id="1692948392">
          <w:marLeft w:val="720"/>
          <w:marRight w:val="0"/>
          <w:marTop w:val="5"/>
          <w:marBottom w:val="98"/>
          <w:divBdr>
            <w:top w:val="none" w:sz="0" w:space="0" w:color="auto"/>
            <w:left w:val="none" w:sz="0" w:space="0" w:color="auto"/>
            <w:bottom w:val="none" w:sz="0" w:space="0" w:color="auto"/>
            <w:right w:val="none" w:sz="0" w:space="0" w:color="auto"/>
          </w:divBdr>
        </w:div>
      </w:divsChild>
    </w:div>
    <w:div w:id="1699155891">
      <w:bodyDiv w:val="1"/>
      <w:marLeft w:val="0"/>
      <w:marRight w:val="0"/>
      <w:marTop w:val="0"/>
      <w:marBottom w:val="0"/>
      <w:divBdr>
        <w:top w:val="none" w:sz="0" w:space="0" w:color="auto"/>
        <w:left w:val="none" w:sz="0" w:space="0" w:color="auto"/>
        <w:bottom w:val="none" w:sz="0" w:space="0" w:color="auto"/>
        <w:right w:val="none" w:sz="0" w:space="0" w:color="auto"/>
      </w:divBdr>
    </w:div>
    <w:div w:id="1828547405">
      <w:bodyDiv w:val="1"/>
      <w:marLeft w:val="0"/>
      <w:marRight w:val="0"/>
      <w:marTop w:val="0"/>
      <w:marBottom w:val="0"/>
      <w:divBdr>
        <w:top w:val="none" w:sz="0" w:space="0" w:color="auto"/>
        <w:left w:val="none" w:sz="0" w:space="0" w:color="auto"/>
        <w:bottom w:val="none" w:sz="0" w:space="0" w:color="auto"/>
        <w:right w:val="none" w:sz="0" w:space="0" w:color="auto"/>
      </w:divBdr>
    </w:div>
    <w:div w:id="1832408609">
      <w:bodyDiv w:val="1"/>
      <w:marLeft w:val="0"/>
      <w:marRight w:val="0"/>
      <w:marTop w:val="0"/>
      <w:marBottom w:val="0"/>
      <w:divBdr>
        <w:top w:val="none" w:sz="0" w:space="0" w:color="auto"/>
        <w:left w:val="none" w:sz="0" w:space="0" w:color="auto"/>
        <w:bottom w:val="none" w:sz="0" w:space="0" w:color="auto"/>
        <w:right w:val="none" w:sz="0" w:space="0" w:color="auto"/>
      </w:divBdr>
      <w:divsChild>
        <w:div w:id="164516689">
          <w:marLeft w:val="720"/>
          <w:marRight w:val="0"/>
          <w:marTop w:val="5"/>
          <w:marBottom w:val="98"/>
          <w:divBdr>
            <w:top w:val="none" w:sz="0" w:space="0" w:color="auto"/>
            <w:left w:val="none" w:sz="0" w:space="0" w:color="auto"/>
            <w:bottom w:val="none" w:sz="0" w:space="0" w:color="auto"/>
            <w:right w:val="none" w:sz="0" w:space="0" w:color="auto"/>
          </w:divBdr>
        </w:div>
        <w:div w:id="819662962">
          <w:marLeft w:val="720"/>
          <w:marRight w:val="0"/>
          <w:marTop w:val="5"/>
          <w:marBottom w:val="98"/>
          <w:divBdr>
            <w:top w:val="none" w:sz="0" w:space="0" w:color="auto"/>
            <w:left w:val="none" w:sz="0" w:space="0" w:color="auto"/>
            <w:bottom w:val="none" w:sz="0" w:space="0" w:color="auto"/>
            <w:right w:val="none" w:sz="0" w:space="0" w:color="auto"/>
          </w:divBdr>
        </w:div>
        <w:div w:id="1982952986">
          <w:marLeft w:val="720"/>
          <w:marRight w:val="0"/>
          <w:marTop w:val="5"/>
          <w:marBottom w:val="9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PowerServ2\Templates\CDS%20Hybrid%20Chapter_2015.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6C1E7-FB4C-4790-AEF2-1CDCE5AE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CDS Hybrid Chapter_2015</Template>
  <TotalTime>18</TotalTime>
  <Pages>5</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SAS Institute Inc</Company>
  <LinksUpToDate>false</LinksUpToDate>
  <CharactersWithSpaces>6003</CharactersWithSpaces>
  <SharedDoc>false</SharedDoc>
  <HLinks>
    <vt:vector size="18" baseType="variant">
      <vt:variant>
        <vt:i4>1966111</vt:i4>
      </vt:variant>
      <vt:variant>
        <vt:i4>27</vt:i4>
      </vt:variant>
      <vt:variant>
        <vt:i4>0</vt:i4>
      </vt:variant>
      <vt:variant>
        <vt:i4>5</vt:i4>
      </vt:variant>
      <vt:variant>
        <vt:lpwstr>http://sww.sas.com/edu/apps/powersrv/index.shtml</vt:lpwstr>
      </vt:variant>
      <vt:variant>
        <vt:lpwstr/>
      </vt:variant>
      <vt:variant>
        <vt:i4>7471120</vt:i4>
      </vt:variant>
      <vt:variant>
        <vt:i4>-1</vt:i4>
      </vt:variant>
      <vt:variant>
        <vt:i4>1026</vt:i4>
      </vt:variant>
      <vt:variant>
        <vt:i4>1</vt:i4>
      </vt:variant>
      <vt:variant>
        <vt:lpwstr>c:\Program Files\PowerServ\CourseGraphics\exer_arrow.jpg</vt:lpwstr>
      </vt:variant>
      <vt:variant>
        <vt:lpwstr/>
      </vt:variant>
      <vt:variant>
        <vt:i4>1441917</vt:i4>
      </vt:variant>
      <vt:variant>
        <vt:i4>-1</vt:i4>
      </vt:variant>
      <vt:variant>
        <vt:i4>1027</vt:i4>
      </vt:variant>
      <vt:variant>
        <vt:i4>1</vt:i4>
      </vt:variant>
      <vt:variant>
        <vt:lpwstr>c:\Program Files\PowerServ\CourseGraphics\demo_eye.jpg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Perkins</dc:creator>
  <cp:keywords/>
  <cp:lastModifiedBy>Howang, Sun Pil</cp:lastModifiedBy>
  <cp:revision>3</cp:revision>
  <cp:lastPrinted>2013-02-19T20:31:00Z</cp:lastPrinted>
  <dcterms:created xsi:type="dcterms:W3CDTF">2021-09-17T02:15:00Z</dcterms:created>
  <dcterms:modified xsi:type="dcterms:W3CDTF">2021-09-17T02:32:00Z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ChapterNumber">
    <vt:i4>2</vt:i4>
  </property>
</Properties>
</file>